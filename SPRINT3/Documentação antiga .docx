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01932FAE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 xml:space="preserve">NOME DO PROJETO: </w:t>
            </w:r>
            <w:r w:rsidRPr="00AB77AA">
              <w:rPr>
                <w:sz w:val="28"/>
                <w:szCs w:val="28"/>
                <w:u w:val="single"/>
              </w:rPr>
              <w:t>TECCHICKEN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2F4B0D92">
            <wp:simplePos x="0" y="0"/>
            <wp:positionH relativeFrom="column">
              <wp:posOffset>4112616</wp:posOffset>
            </wp:positionH>
            <wp:positionV relativeFrom="paragraph">
              <wp:posOffset>-1076588</wp:posOffset>
            </wp:positionV>
            <wp:extent cx="1316990" cy="1289179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787" cy="129093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3123BE59" w14:textId="26FB0BDA" w:rsidR="0057402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4C1765">
            <w:fldChar w:fldCharType="begin"/>
          </w:r>
          <w:r w:rsidRPr="004C1765">
            <w:instrText xml:space="preserve"> TOC \o "1-3" \h \z \u </w:instrText>
          </w:r>
          <w:r w:rsidRPr="004C1765">
            <w:fldChar w:fldCharType="separate"/>
          </w:r>
          <w:hyperlink w:anchor="_Toc69494380" w:history="1">
            <w:r w:rsidR="0057402F" w:rsidRPr="009A2C2B">
              <w:rPr>
                <w:rStyle w:val="Hyperlink"/>
                <w:noProof/>
              </w:rPr>
              <w:t>1.Criação do Termo “TEC’CHICKEN”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34A21CA" w14:textId="08026BB0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1" w:history="1">
            <w:r w:rsidR="0057402F" w:rsidRPr="009A2C2B">
              <w:rPr>
                <w:rStyle w:val="Hyperlink"/>
                <w:noProof/>
              </w:rPr>
              <w:t>2. Justificativa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0DFF2AD6" w14:textId="5FE9E8F8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2" w:history="1">
            <w:r w:rsidR="0057402F" w:rsidRPr="009A2C2B">
              <w:rPr>
                <w:rStyle w:val="Hyperlink"/>
                <w:noProof/>
              </w:rPr>
              <w:t>3. Objetivo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11B0F2A" w14:textId="2B9B6E7A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3" w:history="1">
            <w:r w:rsidR="0057402F" w:rsidRPr="009A2C2B">
              <w:rPr>
                <w:rStyle w:val="Hyperlink"/>
                <w:noProof/>
              </w:rPr>
              <w:t>4. Planejamento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621734E" w14:textId="04EA05E1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4" w:history="1">
            <w:r w:rsidR="0057402F" w:rsidRPr="009A2C2B">
              <w:rPr>
                <w:rStyle w:val="Hyperlink"/>
                <w:noProof/>
              </w:rPr>
              <w:t>5. Escopo e Arquitetura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C516840" w14:textId="20F04E20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5" w:history="1">
            <w:r w:rsidR="0057402F" w:rsidRPr="009A2C2B">
              <w:rPr>
                <w:rStyle w:val="Hyperlink"/>
                <w:noProof/>
              </w:rPr>
              <w:t>6. Sustentação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3A195530" w14:textId="3DF1DCBE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6" w:history="1">
            <w:r w:rsidR="0057402F" w:rsidRPr="009A2C2B">
              <w:rPr>
                <w:rStyle w:val="Hyperlink"/>
                <w:noProof/>
              </w:rPr>
              <w:t>7. Produto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8E5E887" w14:textId="02AE4AEE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7" w:history="1">
            <w:r w:rsidR="0057402F" w:rsidRPr="009A2C2B">
              <w:rPr>
                <w:rStyle w:val="Hyperlink"/>
                <w:noProof/>
              </w:rPr>
              <w:t>8. Contexto de Negócio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_Toc69494387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71677EF" w14:textId="737D4122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8" w:history="1">
            <w:r w:rsidR="0057402F" w:rsidRPr="009A2C2B">
              <w:rPr>
                <w:rStyle w:val="Hyperlink"/>
                <w:noProof/>
              </w:rPr>
              <w:t>9. Marcos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_Toc69494388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403CD17" w14:textId="2738A9CB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9" w:history="1">
            <w:r w:rsidR="0057402F" w:rsidRPr="009A2C2B">
              <w:rPr>
                <w:rStyle w:val="Hyperlink"/>
                <w:noProof/>
              </w:rPr>
              <w:t>10. Premissas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_Toc69494389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0DFA6D9" w14:textId="43D6A5A4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0" w:history="1">
            <w:r w:rsidR="0057402F" w:rsidRPr="009A2C2B">
              <w:rPr>
                <w:rStyle w:val="Hyperlink"/>
                <w:noProof/>
                <w:lang w:eastAsia="pt-BR"/>
              </w:rPr>
              <w:t>11. Restrições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F10B536" w14:textId="1C9D56B4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1" w:history="1">
            <w:r w:rsidR="0057402F" w:rsidRPr="009A2C2B">
              <w:rPr>
                <w:rStyle w:val="Hyperlink"/>
                <w:noProof/>
                <w:lang w:eastAsia="pt-BR"/>
              </w:rPr>
              <w:t>12. Requisitos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F04C56A" w14:textId="5B13EDDD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2" w:history="1">
            <w:r w:rsidR="0057402F" w:rsidRPr="009A2C2B">
              <w:rPr>
                <w:rStyle w:val="Hyperlink"/>
                <w:noProof/>
              </w:rPr>
              <w:t>13. Equipe envolvida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5164376" w14:textId="3BBD6A17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3" w:history="1">
            <w:r w:rsidR="0057402F" w:rsidRPr="009A2C2B">
              <w:rPr>
                <w:rStyle w:val="Hyperlink"/>
                <w:noProof/>
              </w:rPr>
              <w:t>14. Backlog do Projeto: Importância dos requisitos para o negócio.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226B214" w14:textId="26991326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4" w:history="1">
            <w:r w:rsidR="0057402F" w:rsidRPr="009A2C2B">
              <w:rPr>
                <w:rStyle w:val="Hyperlink"/>
                <w:noProof/>
              </w:rPr>
              <w:t>15.Integrantes deste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18A632F" w14:textId="598066CE" w:rsidR="0057402F" w:rsidRDefault="00B4179B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5" w:history="1">
            <w:r w:rsidR="0057402F" w:rsidRPr="009A2C2B">
              <w:rPr>
                <w:rStyle w:val="Hyperlink"/>
                <w:noProof/>
              </w:rPr>
              <w:t>16.Planilha de Riscos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50BEB92" w14:textId="2DF4CA0C" w:rsidR="0057402F" w:rsidRDefault="00B4179B" w:rsidP="0057402F">
          <w:pPr>
            <w:pStyle w:val="Sumrio1"/>
            <w:numPr>
              <w:ilvl w:val="0"/>
              <w:numId w:val="0"/>
            </w:numPr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6" w:history="1">
            <w:r w:rsidR="0057402F" w:rsidRPr="009A2C2B">
              <w:rPr>
                <w:rStyle w:val="Hyperlink"/>
                <w:noProof/>
              </w:rPr>
              <w:t>17.Planilha Backlog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841CE95" w14:textId="615BD27E" w:rsidR="004C1765" w:rsidRPr="00335A1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rPr>
              <w:rStyle w:val="Ttulo1Char"/>
              <w:rFonts w:ascii="Times New Roman" w:eastAsiaTheme="minorHAnsi" w:hAnsi="Times New Roman" w:cs="Times New Roman"/>
              <w:b/>
              <w:bCs w:val="0"/>
              <w:color w:val="auto"/>
            </w:rPr>
          </w:pPr>
          <w:r w:rsidRPr="004C1765">
            <w:fldChar w:fldCharType="end"/>
          </w:r>
          <w:r w:rsidR="00F174A2">
            <w:t xml:space="preserve">     </w:t>
          </w:r>
        </w:p>
      </w:sdtContent>
    </w:sdt>
    <w:p w14:paraId="56DA7614" w14:textId="3123A222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9494380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432EE327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494381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0C752F">
        <w:rPr>
          <w:rFonts w:ascii="Times New Roman" w:hAnsi="Times New Roman" w:cs="Times New Roman"/>
          <w:sz w:val="32"/>
          <w:szCs w:val="32"/>
        </w:rPr>
        <w:t>qualidade do produto e do próprio produto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55293BF9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9494382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nas granjas </w:t>
      </w:r>
      <w:r w:rsidR="000B5B45">
        <w:rPr>
          <w:rFonts w:ascii="Times New Roman" w:hAnsi="Times New Roman" w:cs="Times New Roman"/>
          <w:sz w:val="32"/>
          <w:szCs w:val="32"/>
        </w:rPr>
        <w:t>através d</w:t>
      </w:r>
      <w:r w:rsidR="00CF4B79">
        <w:rPr>
          <w:rFonts w:ascii="Times New Roman" w:hAnsi="Times New Roman" w:cs="Times New Roman"/>
          <w:sz w:val="32"/>
          <w:szCs w:val="32"/>
        </w:rPr>
        <w:t>e</w:t>
      </w:r>
      <w:r w:rsidR="000B5B45">
        <w:rPr>
          <w:rFonts w:ascii="Times New Roman" w:hAnsi="Times New Roman" w:cs="Times New Roman"/>
          <w:sz w:val="32"/>
          <w:szCs w:val="32"/>
        </w:rPr>
        <w:t xml:space="preserve"> tec</w:t>
      </w:r>
      <w:r w:rsidR="00D92038">
        <w:rPr>
          <w:rFonts w:ascii="Times New Roman" w:hAnsi="Times New Roman" w:cs="Times New Roman"/>
          <w:sz w:val="32"/>
          <w:szCs w:val="32"/>
        </w:rPr>
        <w:t>nologia</w:t>
      </w:r>
      <w:r w:rsidR="00CF4B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4B79">
        <w:rPr>
          <w:rFonts w:ascii="Times New Roman" w:hAnsi="Times New Roman" w:cs="Times New Roman"/>
          <w:sz w:val="32"/>
          <w:szCs w:val="32"/>
        </w:rPr>
        <w:t>Io</w:t>
      </w:r>
      <w:r w:rsidR="00826241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="00B15EE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949438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949438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05BB240C" w14:textId="4D62BB86" w:rsidR="0085770E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949438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</w:t>
      </w:r>
      <w:r w:rsidR="0085770E">
        <w:rPr>
          <w:rFonts w:ascii="Times New Roman" w:hAnsi="Times New Roman" w:cs="Times New Roman"/>
          <w:sz w:val="32"/>
          <w:szCs w:val="32"/>
        </w:rPr>
        <w:t xml:space="preserve"> </w:t>
      </w:r>
      <w:r w:rsidR="00A03099" w:rsidRPr="00760325">
        <w:rPr>
          <w:rFonts w:ascii="Times New Roman" w:hAnsi="Times New Roman" w:cs="Times New Roman"/>
          <w:sz w:val="32"/>
          <w:szCs w:val="32"/>
        </w:rPr>
        <w:t>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servidor da </w:t>
      </w:r>
      <w:proofErr w:type="spellStart"/>
      <w:r w:rsidR="001D6096" w:rsidRPr="00760325">
        <w:rPr>
          <w:rFonts w:ascii="Times New Roman" w:hAnsi="Times New Roman" w:cs="Times New Roman"/>
          <w:sz w:val="32"/>
          <w:szCs w:val="32"/>
        </w:rPr>
        <w:t>Amazon</w:t>
      </w:r>
      <w:proofErr w:type="spellEnd"/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>,</w:t>
      </w:r>
      <w:r w:rsidR="0085770E">
        <w:rPr>
          <w:rFonts w:ascii="Times New Roman" w:hAnsi="Times New Roman" w:cs="Times New Roman"/>
          <w:sz w:val="32"/>
          <w:szCs w:val="32"/>
        </w:rPr>
        <w:t xml:space="preserve"> um serviço em nuvem para garantia de maior disponibilidade, segurança e backup.</w:t>
      </w:r>
    </w:p>
    <w:p w14:paraId="1BBBB49D" w14:textId="2E6F4CB4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 caso de dificuldade de utilização, problemas e possíveis pormenores, o cliente terá a opção de contatar a empresa e solicitar suporte através de e-mail, site </w:t>
      </w:r>
      <w:proofErr w:type="spellStart"/>
      <w:r>
        <w:rPr>
          <w:rFonts w:ascii="Times New Roman" w:hAnsi="Times New Roman" w:cs="Times New Roman"/>
          <w:sz w:val="32"/>
          <w:szCs w:val="32"/>
        </w:rPr>
        <w:t>TecChicken</w:t>
      </w:r>
      <w:proofErr w:type="spellEnd"/>
      <w:r>
        <w:rPr>
          <w:rFonts w:ascii="Times New Roman" w:hAnsi="Times New Roman" w:cs="Times New Roman"/>
          <w:sz w:val="32"/>
          <w:szCs w:val="32"/>
        </w:rPr>
        <w:t>, telefone fixo e WhatsApp.</w:t>
      </w:r>
    </w:p>
    <w:p w14:paraId="7EDE5A9F" w14:textId="273C254A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fim, </w:t>
      </w:r>
      <w:r w:rsidR="0017356A">
        <w:rPr>
          <w:rFonts w:ascii="Times New Roman" w:hAnsi="Times New Roman" w:cs="Times New Roman"/>
          <w:sz w:val="32"/>
          <w:szCs w:val="32"/>
        </w:rPr>
        <w:t xml:space="preserve">um checkup será feito </w:t>
      </w:r>
      <w:proofErr w:type="spellStart"/>
      <w:r w:rsidR="0017356A">
        <w:rPr>
          <w:rFonts w:ascii="Times New Roman" w:hAnsi="Times New Roman" w:cs="Times New Roman"/>
          <w:sz w:val="32"/>
          <w:szCs w:val="32"/>
        </w:rPr>
        <w:t>á</w:t>
      </w:r>
      <w:proofErr w:type="spellEnd"/>
      <w:r w:rsidR="0017356A">
        <w:rPr>
          <w:rFonts w:ascii="Times New Roman" w:hAnsi="Times New Roman" w:cs="Times New Roman"/>
          <w:sz w:val="32"/>
          <w:szCs w:val="32"/>
        </w:rPr>
        <w:t xml:space="preserve"> cada 6 meses por um funcionário </w:t>
      </w:r>
      <w:proofErr w:type="spellStart"/>
      <w:r w:rsidR="0017356A">
        <w:rPr>
          <w:rFonts w:ascii="Times New Roman" w:hAnsi="Times New Roman" w:cs="Times New Roman"/>
          <w:sz w:val="32"/>
          <w:szCs w:val="32"/>
        </w:rPr>
        <w:t>TecChicken</w:t>
      </w:r>
      <w:proofErr w:type="spellEnd"/>
      <w:r w:rsidR="0017356A">
        <w:rPr>
          <w:rFonts w:ascii="Times New Roman" w:hAnsi="Times New Roman" w:cs="Times New Roman"/>
          <w:sz w:val="32"/>
          <w:szCs w:val="32"/>
        </w:rPr>
        <w:t xml:space="preserve"> para garantir a funcionalidade correta do sensor.</w:t>
      </w:r>
    </w:p>
    <w:p w14:paraId="702E7C57" w14:textId="649C4D7A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949438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C857EF">
        <w:rPr>
          <w:rFonts w:ascii="Times New Roman" w:hAnsi="Times New Roman" w:cs="Times New Roman"/>
          <w:sz w:val="32"/>
          <w:szCs w:val="32"/>
        </w:rPr>
        <w:t xml:space="preserve">Planos de monitoramento de temperatura através do Sensor de temperatura LM35 integrado com </w:t>
      </w:r>
      <w:proofErr w:type="spellStart"/>
      <w:r w:rsidR="00C857EF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="00BD2F5B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F5D1375" w14:textId="17D926A4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949438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30896F7F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 xml:space="preserve">Entre os países que mais produzem e exportam produtos derivados das galinhas, o Brasil foi o 3° que mais produziu carne de frango, atrás de Estados Unidos e China, e o 1° que mais exportou no ano de 2019, segundo a USDA (United States </w:t>
      </w:r>
      <w:proofErr w:type="spellStart"/>
      <w:r w:rsidRPr="00776B28">
        <w:rPr>
          <w:rFonts w:ascii="Times New Roman" w:hAnsi="Times New Roman" w:cs="Times New Roman"/>
          <w:sz w:val="32"/>
          <w:szCs w:val="32"/>
        </w:rPr>
        <w:t>Departament</w:t>
      </w:r>
      <w:proofErr w:type="spellEnd"/>
      <w:r w:rsidRPr="00776B28">
        <w:rPr>
          <w:rFonts w:ascii="Times New Roman" w:hAnsi="Times New Roman" w:cs="Times New Roman"/>
          <w:sz w:val="32"/>
          <w:szCs w:val="32"/>
        </w:rPr>
        <w:t xml:space="preserve"> of Agriculture).</w:t>
      </w:r>
    </w:p>
    <w:p w14:paraId="0566B6D2" w14:textId="77777777" w:rsidR="008D2F23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5BDE">
        <w:rPr>
          <w:rFonts w:ascii="Times New Roman" w:hAnsi="Times New Roman" w:cs="Times New Roman"/>
          <w:sz w:val="32"/>
          <w:szCs w:val="32"/>
        </w:rPr>
        <w:t>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</w:t>
      </w:r>
      <w:r w:rsidR="008D2F2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BBD28" w14:textId="25389C74" w:rsidR="008D2F23" w:rsidRPr="00760325" w:rsidRDefault="008D2F23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Além do controle padrão e essencial, há o perigo de morte das aves por falta de controle de temperatura. Um exemplo é o recente caso da morte de 50mil galinhas na cidade de Bastos, onde a temperatura chegou à marca de 41</w:t>
      </w:r>
      <w:r w:rsidRPr="00776B28">
        <w:rPr>
          <w:rFonts w:ascii="Times New Roman" w:hAnsi="Times New Roman" w:cs="Times New Roman"/>
          <w:sz w:val="32"/>
          <w:szCs w:val="32"/>
        </w:rPr>
        <w:t>°</w:t>
      </w:r>
      <w:r w:rsidR="00B41CAF">
        <w:rPr>
          <w:rFonts w:ascii="Times New Roman" w:hAnsi="Times New Roman" w:cs="Times New Roman"/>
          <w:sz w:val="32"/>
          <w:szCs w:val="32"/>
        </w:rPr>
        <w:t>C e</w:t>
      </w:r>
      <w:r>
        <w:rPr>
          <w:rFonts w:ascii="Times New Roman" w:hAnsi="Times New Roman" w:cs="Times New Roman"/>
          <w:sz w:val="32"/>
          <w:szCs w:val="32"/>
        </w:rPr>
        <w:t xml:space="preserve"> gerou um prejuízo de 3 milhões de reais para o produtor</w:t>
      </w:r>
      <w:r w:rsidR="00FE05A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9494388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 xml:space="preserve">e também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9494389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9494390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lastRenderedPageBreak/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9494391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662409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9494392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composta de </w:t>
      </w:r>
      <w:r w:rsidR="001F6C28">
        <w:rPr>
          <w:rFonts w:ascii="Times New Roman" w:hAnsi="Times New Roman" w:cs="Times New Roman"/>
          <w:sz w:val="32"/>
          <w:szCs w:val="32"/>
        </w:rPr>
        <w:t>5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9494393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507EBF2E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proofErr w:type="gramStart"/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>DE</w:t>
      </w:r>
      <w:proofErr w:type="gramEnd"/>
      <w:r w:rsidR="0061631B">
        <w:rPr>
          <w:rFonts w:ascii="Times New Roman" w:hAnsi="Times New Roman" w:cs="Times New Roman"/>
          <w:sz w:val="32"/>
          <w:szCs w:val="32"/>
        </w:rPr>
        <w:t xml:space="preserve">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</w:t>
      </w:r>
      <w:r w:rsidR="001F6C28">
        <w:rPr>
          <w:rFonts w:ascii="Times New Roman" w:hAnsi="Times New Roman" w:cs="Times New Roman"/>
          <w:sz w:val="32"/>
          <w:szCs w:val="32"/>
        </w:rPr>
        <w:t>9</w:t>
      </w:r>
      <w:r w:rsidR="00606652">
        <w:rPr>
          <w:rFonts w:ascii="Times New Roman" w:hAnsi="Times New Roman" w:cs="Times New Roman"/>
          <w:sz w:val="32"/>
          <w:szCs w:val="32"/>
        </w:rPr>
        <w:t xml:space="preserve">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1F6C28">
        <w:rPr>
          <w:rFonts w:ascii="Times New Roman" w:hAnsi="Times New Roman" w:cs="Times New Roman"/>
          <w:sz w:val="32"/>
          <w:szCs w:val="32"/>
        </w:rPr>
        <w:t xml:space="preserve"> E DEMOS</w:t>
      </w:r>
      <w:r w:rsidR="00E1313C">
        <w:rPr>
          <w:rFonts w:ascii="Times New Roman" w:hAnsi="Times New Roman" w:cs="Times New Roman"/>
          <w:sz w:val="32"/>
          <w:szCs w:val="32"/>
        </w:rPr>
        <w:t xml:space="preserve"> CONTINUIDADE NOS DIAS 1,5 A 9 E NOS DIAS 15</w:t>
      </w:r>
      <w:r w:rsidR="00AA0938">
        <w:rPr>
          <w:rFonts w:ascii="Times New Roman" w:hAnsi="Times New Roman" w:cs="Times New Roman"/>
          <w:sz w:val="32"/>
          <w:szCs w:val="32"/>
        </w:rPr>
        <w:t>,</w:t>
      </w:r>
      <w:r w:rsidR="00E1313C">
        <w:rPr>
          <w:rFonts w:ascii="Times New Roman" w:hAnsi="Times New Roman" w:cs="Times New Roman"/>
          <w:sz w:val="32"/>
          <w:szCs w:val="32"/>
        </w:rPr>
        <w:t xml:space="preserve"> 16</w:t>
      </w:r>
      <w:r w:rsidR="003D768E">
        <w:rPr>
          <w:rFonts w:ascii="Times New Roman" w:hAnsi="Times New Roman" w:cs="Times New Roman"/>
          <w:sz w:val="32"/>
          <w:szCs w:val="32"/>
        </w:rPr>
        <w:t>,</w:t>
      </w:r>
      <w:r w:rsidR="00414C47">
        <w:rPr>
          <w:rFonts w:ascii="Times New Roman" w:hAnsi="Times New Roman" w:cs="Times New Roman"/>
          <w:sz w:val="32"/>
          <w:szCs w:val="32"/>
        </w:rPr>
        <w:t xml:space="preserve"> E</w:t>
      </w:r>
      <w:r w:rsidR="00AA0938">
        <w:rPr>
          <w:rFonts w:ascii="Times New Roman" w:hAnsi="Times New Roman" w:cs="Times New Roman"/>
          <w:sz w:val="32"/>
          <w:szCs w:val="32"/>
        </w:rPr>
        <w:t xml:space="preserve"> </w:t>
      </w:r>
      <w:r w:rsidR="000D0FFF">
        <w:rPr>
          <w:rFonts w:ascii="Times New Roman" w:hAnsi="Times New Roman" w:cs="Times New Roman"/>
          <w:sz w:val="32"/>
          <w:szCs w:val="32"/>
        </w:rPr>
        <w:t>19</w:t>
      </w:r>
      <w:r w:rsidR="003D768E">
        <w:rPr>
          <w:rFonts w:ascii="Times New Roman" w:hAnsi="Times New Roman" w:cs="Times New Roman"/>
          <w:sz w:val="32"/>
          <w:szCs w:val="32"/>
        </w:rPr>
        <w:t xml:space="preserve"> A 22</w:t>
      </w:r>
      <w:r w:rsidR="00E1313C">
        <w:rPr>
          <w:rFonts w:ascii="Times New Roman" w:hAnsi="Times New Roman" w:cs="Times New Roman"/>
          <w:sz w:val="32"/>
          <w:szCs w:val="32"/>
        </w:rPr>
        <w:t xml:space="preserve"> DE ABRIL.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9494394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04263F81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</w:t>
      </w:r>
      <w:r w:rsidR="0085770E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</w:t>
      </w:r>
      <w:proofErr w:type="spellEnd"/>
      <w:r w:rsidR="00B83D72">
        <w:rPr>
          <w:rFonts w:ascii="Times New Roman" w:hAnsi="Times New Roman" w:cs="Times New Roman"/>
          <w:sz w:val="32"/>
          <w:szCs w:val="32"/>
        </w:rPr>
        <w:t xml:space="preserve"> Costa </w:t>
      </w:r>
      <w:proofErr w:type="spellStart"/>
      <w:r w:rsidR="00B83D72">
        <w:rPr>
          <w:rFonts w:ascii="Times New Roman" w:hAnsi="Times New Roman" w:cs="Times New Roman"/>
          <w:sz w:val="32"/>
          <w:szCs w:val="32"/>
        </w:rPr>
        <w:t>Castigrini</w:t>
      </w:r>
      <w:proofErr w:type="spellEnd"/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 xml:space="preserve">Luiz Henrique Oliveira </w:t>
      </w:r>
      <w:proofErr w:type="spellStart"/>
      <w:r w:rsidRPr="00760325">
        <w:rPr>
          <w:rFonts w:ascii="Times New Roman" w:hAnsi="Times New Roman" w:cs="Times New Roman"/>
          <w:sz w:val="32"/>
          <w:szCs w:val="32"/>
        </w:rPr>
        <w:t>Nardi</w:t>
      </w:r>
      <w:proofErr w:type="spellEnd"/>
      <w:r w:rsidRPr="00760325">
        <w:rPr>
          <w:rFonts w:ascii="Times New Roman" w:hAnsi="Times New Roman" w:cs="Times New Roman"/>
          <w:sz w:val="32"/>
          <w:szCs w:val="32"/>
        </w:rPr>
        <w:t xml:space="preserve"> | RA: 01211089.</w:t>
      </w:r>
    </w:p>
    <w:p w14:paraId="0D0DA7F9" w14:textId="0751BF62" w:rsidR="004C1765" w:rsidRPr="00164F57" w:rsidRDefault="00BD727F" w:rsidP="00164F57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1C588917" w14:textId="51F4AC6D" w:rsidR="0063563B" w:rsidRPr="0063563B" w:rsidRDefault="00E1313C" w:rsidP="0063563B">
      <w:pPr>
        <w:pStyle w:val="PargrafodaLista"/>
        <w:spacing w:before="240" w:after="240"/>
        <w:ind w:left="360"/>
        <w:jc w:val="both"/>
        <w:rPr>
          <w:rFonts w:ascii="Times New Roman" w:eastAsiaTheme="majorEastAsia" w:hAnsi="Times New Roman" w:cs="Times New Roman"/>
          <w:b/>
          <w:bCs/>
          <w:i/>
          <w:iCs/>
          <w:color w:val="365F91" w:themeColor="accent1" w:themeShade="BF"/>
          <w:sz w:val="32"/>
          <w:szCs w:val="32"/>
          <w:u w:val="single"/>
        </w:rPr>
      </w:pPr>
      <w:bookmarkStart w:id="18" w:name="_Toc69494395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de Riscos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8"/>
    </w:p>
    <w:p w14:paraId="245C2BD9" w14:textId="0B8FFCF8" w:rsidR="008B099F" w:rsidRDefault="0063563B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563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F19920" wp14:editId="3156057D">
            <wp:extent cx="5400040" cy="783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21" cy="8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27DD" w14:textId="4C1D5384" w:rsidR="0063563B" w:rsidRPr="0063563B" w:rsidRDefault="0063563B" w:rsidP="0063563B">
      <w:pPr>
        <w:pStyle w:val="PargrafodaLista"/>
        <w:spacing w:before="240" w:after="240"/>
        <w:ind w:left="36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9" w:name="_Toc69494396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Backlog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9"/>
    </w:p>
    <w:p w14:paraId="219AE35B" w14:textId="73DA64CC" w:rsidR="0063563B" w:rsidRDefault="007648EF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48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038067" wp14:editId="19FB1882">
            <wp:extent cx="5400040" cy="2132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0BC" w14:textId="77777777" w:rsidR="0063753A" w:rsidRPr="00E27D6E" w:rsidRDefault="0063753A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63753A" w:rsidRPr="00E27D6E" w:rsidSect="00D819B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EF84" w14:textId="77777777" w:rsidR="00B4179B" w:rsidRDefault="00B4179B" w:rsidP="005E1593">
      <w:r>
        <w:separator/>
      </w:r>
    </w:p>
  </w:endnote>
  <w:endnote w:type="continuationSeparator" w:id="0">
    <w:p w14:paraId="37FD18C5" w14:textId="77777777" w:rsidR="00B4179B" w:rsidRDefault="00B4179B" w:rsidP="005E1593">
      <w:r>
        <w:continuationSeparator/>
      </w:r>
    </w:p>
  </w:endnote>
  <w:endnote w:type="continuationNotice" w:id="1">
    <w:p w14:paraId="7BD704C7" w14:textId="77777777" w:rsidR="00B4179B" w:rsidRDefault="00B41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2A52" w14:textId="77777777" w:rsidR="00B4179B" w:rsidRDefault="00B4179B" w:rsidP="005E1593">
      <w:r>
        <w:separator/>
      </w:r>
    </w:p>
  </w:footnote>
  <w:footnote w:type="continuationSeparator" w:id="0">
    <w:p w14:paraId="58BDD5F8" w14:textId="77777777" w:rsidR="00B4179B" w:rsidRDefault="00B4179B" w:rsidP="005E1593">
      <w:r>
        <w:continuationSeparator/>
      </w:r>
    </w:p>
  </w:footnote>
  <w:footnote w:type="continuationNotice" w:id="1">
    <w:p w14:paraId="2748F46E" w14:textId="77777777" w:rsidR="00B4179B" w:rsidRDefault="00B417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5B45"/>
    <w:rsid w:val="000B619A"/>
    <w:rsid w:val="000C064D"/>
    <w:rsid w:val="000C1AC0"/>
    <w:rsid w:val="000C3A8D"/>
    <w:rsid w:val="000C6A0E"/>
    <w:rsid w:val="000C722A"/>
    <w:rsid w:val="000C752F"/>
    <w:rsid w:val="000D0CEC"/>
    <w:rsid w:val="000D0FFF"/>
    <w:rsid w:val="000D3CC4"/>
    <w:rsid w:val="000D4040"/>
    <w:rsid w:val="000D6C86"/>
    <w:rsid w:val="000E2638"/>
    <w:rsid w:val="000E2853"/>
    <w:rsid w:val="000E2CAE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4F57"/>
    <w:rsid w:val="00165903"/>
    <w:rsid w:val="00171E1A"/>
    <w:rsid w:val="0017356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6C28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35A1F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D768E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4C47"/>
    <w:rsid w:val="0041551B"/>
    <w:rsid w:val="0041770D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1765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077F1"/>
    <w:rsid w:val="005106C4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6E00"/>
    <w:rsid w:val="005577E7"/>
    <w:rsid w:val="00563142"/>
    <w:rsid w:val="0056752E"/>
    <w:rsid w:val="00567B70"/>
    <w:rsid w:val="0057176A"/>
    <w:rsid w:val="00573C06"/>
    <w:rsid w:val="0057402F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3563B"/>
    <w:rsid w:val="0063753A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02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648EF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BDE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241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5770E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099F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2F2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5832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1F"/>
    <w:rsid w:val="00A80F7F"/>
    <w:rsid w:val="00A81D24"/>
    <w:rsid w:val="00A87D99"/>
    <w:rsid w:val="00A9075C"/>
    <w:rsid w:val="00A92DD1"/>
    <w:rsid w:val="00A93F56"/>
    <w:rsid w:val="00AA0938"/>
    <w:rsid w:val="00AA1ECF"/>
    <w:rsid w:val="00AA45CF"/>
    <w:rsid w:val="00AA5CE5"/>
    <w:rsid w:val="00AB0D3A"/>
    <w:rsid w:val="00AB1D5E"/>
    <w:rsid w:val="00AB3553"/>
    <w:rsid w:val="00AB6CD8"/>
    <w:rsid w:val="00AB77AA"/>
    <w:rsid w:val="00AC576C"/>
    <w:rsid w:val="00AD4635"/>
    <w:rsid w:val="00AD4967"/>
    <w:rsid w:val="00AD5349"/>
    <w:rsid w:val="00AD5B5D"/>
    <w:rsid w:val="00AD735B"/>
    <w:rsid w:val="00AE1992"/>
    <w:rsid w:val="00AE3CF8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179B"/>
    <w:rsid w:val="00B41CAF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192D"/>
    <w:rsid w:val="00C732B1"/>
    <w:rsid w:val="00C73EE0"/>
    <w:rsid w:val="00C7676A"/>
    <w:rsid w:val="00C8284F"/>
    <w:rsid w:val="00C851E3"/>
    <w:rsid w:val="00C857EF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CF4B79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2038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313C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2A9A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174A2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1DB0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05A6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5</Pages>
  <Words>1039</Words>
  <Characters>5614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6640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Antonio</cp:lastModifiedBy>
  <cp:revision>6</cp:revision>
  <dcterms:created xsi:type="dcterms:W3CDTF">2021-04-22T13:57:00Z</dcterms:created>
  <dcterms:modified xsi:type="dcterms:W3CDTF">2021-06-03T17:33:00Z</dcterms:modified>
</cp:coreProperties>
</file>