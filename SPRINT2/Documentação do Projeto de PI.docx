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01932FAE" w:rsidR="0030424A" w:rsidRPr="00623434" w:rsidRDefault="0030424A" w:rsidP="00845923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 xml:space="preserve">NOME DO PROJETO: </w:t>
            </w:r>
            <w:r w:rsidRPr="00AB77AA">
              <w:rPr>
                <w:sz w:val="28"/>
                <w:szCs w:val="28"/>
                <w:u w:val="single"/>
              </w:rPr>
              <w:t>TECCHICKEN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845923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845923">
            <w:pPr>
              <w:pStyle w:val="Cabealho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845923">
            <w:pPr>
              <w:pStyle w:val="Cabealho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Cabealho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7145293F">
            <wp:simplePos x="0" y="0"/>
            <wp:positionH relativeFrom="column">
              <wp:posOffset>4112520</wp:posOffset>
            </wp:positionH>
            <wp:positionV relativeFrom="paragraph">
              <wp:posOffset>-1060693</wp:posOffset>
            </wp:positionV>
            <wp:extent cx="1317159" cy="1274474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260" cy="127554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CabealhodoSumrio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5750CB00" w14:textId="768BCB00" w:rsidR="00E57F66" w:rsidRDefault="00C6217F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8F1903">
            <w:rPr>
              <w:sz w:val="24"/>
              <w:szCs w:val="24"/>
            </w:rPr>
            <w:fldChar w:fldCharType="begin"/>
          </w:r>
          <w:r w:rsidRPr="00760325">
            <w:instrText xml:space="preserve"> TOC \o "1-3" \h \z \u </w:instrText>
          </w:r>
          <w:r w:rsidRPr="008F1903">
            <w:rPr>
              <w:sz w:val="24"/>
              <w:szCs w:val="24"/>
            </w:rPr>
            <w:fldChar w:fldCharType="separate"/>
          </w:r>
          <w:hyperlink w:anchor="_Toc66124432" w:history="1">
            <w:r w:rsidR="00E57F66" w:rsidRPr="00DB439E">
              <w:rPr>
                <w:rStyle w:val="Hyperlink"/>
                <w:noProof/>
              </w:rPr>
              <w:t>Criação do Termo “TECCHICKEN”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_Toc66124432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5188A68D" w14:textId="23747369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3" w:history="1">
            <w:r w:rsidR="00E57F66" w:rsidRPr="00DB439E">
              <w:rPr>
                <w:rStyle w:val="Hyperlink"/>
                <w:noProof/>
              </w:rPr>
              <w:t>Justificativa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_Toc66124433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26A4A1D" w14:textId="583C7C2B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4" w:history="1">
            <w:r w:rsidR="00E57F66" w:rsidRPr="00DB439E">
              <w:rPr>
                <w:rStyle w:val="Hyperlink"/>
                <w:noProof/>
              </w:rPr>
              <w:t>Objetivo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_Toc66124434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42A9FAAD" w14:textId="4A848058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5" w:history="1">
            <w:r w:rsidR="00E57F66" w:rsidRPr="00DB439E">
              <w:rPr>
                <w:rStyle w:val="Hyperlink"/>
                <w:noProof/>
              </w:rPr>
              <w:t>Planejamento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_Toc66124435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E0284E9" w14:textId="5BAB024F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6" w:history="1">
            <w:r w:rsidR="00E57F66" w:rsidRPr="00DB439E">
              <w:rPr>
                <w:rStyle w:val="Hyperlink"/>
                <w:noProof/>
              </w:rPr>
              <w:t>Escopo e Arquitetura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_Toc66124436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1B1A2C2" w14:textId="4B4CC83F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7" w:history="1">
            <w:r w:rsidR="00E57F66" w:rsidRPr="00DB439E">
              <w:rPr>
                <w:rStyle w:val="Hyperlink"/>
                <w:noProof/>
              </w:rPr>
              <w:t>Sustentação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_Toc66124437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66BDA439" w14:textId="2A564975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8" w:history="1">
            <w:r w:rsidR="00E57F66" w:rsidRPr="00DB439E">
              <w:rPr>
                <w:rStyle w:val="Hyperlink"/>
                <w:noProof/>
              </w:rPr>
              <w:t>Produto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_Toc66124438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451FDF2" w14:textId="525F3A8E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9" w:history="1">
            <w:r w:rsidR="00E57F66" w:rsidRPr="00DB439E">
              <w:rPr>
                <w:rStyle w:val="Hyperlink"/>
                <w:noProof/>
              </w:rPr>
              <w:t>Contexto de Negócio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_Toc66124439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2887DB39" w14:textId="4031D257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0" w:history="1">
            <w:r w:rsidR="00E57F66" w:rsidRPr="00DB439E">
              <w:rPr>
                <w:rStyle w:val="Hyperlink"/>
                <w:noProof/>
              </w:rPr>
              <w:t>Marcos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_Toc66124440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7EF1D6EC" w14:textId="36A3AD08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1" w:history="1">
            <w:r w:rsidR="00E57F66" w:rsidRPr="00DB439E">
              <w:rPr>
                <w:rStyle w:val="Hyperlink"/>
                <w:noProof/>
              </w:rPr>
              <w:t>Premissas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_Toc66124441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ECF04F0" w14:textId="02273EDF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2" w:history="1">
            <w:r w:rsidR="00E57F66" w:rsidRPr="00DB439E">
              <w:rPr>
                <w:rStyle w:val="Hyperlink"/>
                <w:noProof/>
                <w:lang w:eastAsia="pt-BR"/>
              </w:rPr>
              <w:t>Restrições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_Toc66124442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6FD1F91" w14:textId="27299AE0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3" w:history="1">
            <w:r w:rsidR="00E57F66" w:rsidRPr="00DB439E">
              <w:rPr>
                <w:rStyle w:val="Hyperlink"/>
                <w:noProof/>
                <w:lang w:eastAsia="pt-BR"/>
              </w:rPr>
              <w:t>Requisitos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_Toc66124443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37B0AFE1" w14:textId="5593EE4B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4" w:history="1">
            <w:r w:rsidR="00E57F66" w:rsidRPr="00DB439E">
              <w:rPr>
                <w:rStyle w:val="Hyperlink"/>
                <w:noProof/>
              </w:rPr>
              <w:t>Equipe envolvida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_Toc66124444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058190B" w14:textId="573DDEFA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5" w:history="1">
            <w:r w:rsidR="00E57F66" w:rsidRPr="00DB439E">
              <w:rPr>
                <w:rStyle w:val="Hyperlink"/>
                <w:noProof/>
              </w:rPr>
              <w:t>Backlog do Projeto: Importância dos requisitos para o negócio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_Toc66124445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EC5675B" w14:textId="74E37888" w:rsidR="00E57F66" w:rsidRDefault="005077F1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6" w:history="1">
            <w:r w:rsidR="00E57F66" w:rsidRPr="00DB439E">
              <w:rPr>
                <w:rStyle w:val="Hyperlink"/>
                <w:noProof/>
              </w:rPr>
              <w:t>Integrantes deste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_Toc66124446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5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30E7B7E5" w14:textId="1EC2C0CF" w:rsidR="00C32B5F" w:rsidRPr="00760325" w:rsidRDefault="00C6217F" w:rsidP="005170B4">
          <w:pPr>
            <w:pStyle w:val="Sumrio1"/>
            <w:numPr>
              <w:ilvl w:val="0"/>
              <w:numId w:val="0"/>
            </w:numPr>
          </w:pPr>
          <w:r w:rsidRPr="008F1903">
            <w:rPr>
              <w:sz w:val="24"/>
              <w:szCs w:val="24"/>
            </w:rPr>
            <w:fldChar w:fldCharType="end"/>
          </w:r>
        </w:p>
      </w:sdtContent>
    </w:sdt>
    <w:p w14:paraId="56DA7614" w14:textId="19A32BD4" w:rsidR="00E27D6E" w:rsidRPr="00F06D0C" w:rsidRDefault="008C4AFF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6124432"/>
      <w:r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1.Criação do Termo “TEC’CHICKEN”</w:t>
      </w:r>
      <w:r w:rsidR="00F331C0"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Ttulo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432EE327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6124433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0C752F">
        <w:rPr>
          <w:rFonts w:ascii="Times New Roman" w:hAnsi="Times New Roman" w:cs="Times New Roman"/>
          <w:sz w:val="32"/>
          <w:szCs w:val="32"/>
        </w:rPr>
        <w:t>qualidade do produto e do próprio produto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55293BF9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6124434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nas granjas </w:t>
      </w:r>
      <w:r w:rsidR="000B5B45">
        <w:rPr>
          <w:rFonts w:ascii="Times New Roman" w:hAnsi="Times New Roman" w:cs="Times New Roman"/>
          <w:sz w:val="32"/>
          <w:szCs w:val="32"/>
        </w:rPr>
        <w:t>através d</w:t>
      </w:r>
      <w:r w:rsidR="00CF4B79">
        <w:rPr>
          <w:rFonts w:ascii="Times New Roman" w:hAnsi="Times New Roman" w:cs="Times New Roman"/>
          <w:sz w:val="32"/>
          <w:szCs w:val="32"/>
        </w:rPr>
        <w:t>e</w:t>
      </w:r>
      <w:r w:rsidR="000B5B45">
        <w:rPr>
          <w:rFonts w:ascii="Times New Roman" w:hAnsi="Times New Roman" w:cs="Times New Roman"/>
          <w:sz w:val="32"/>
          <w:szCs w:val="32"/>
        </w:rPr>
        <w:t xml:space="preserve"> tec</w:t>
      </w:r>
      <w:r w:rsidR="00D92038">
        <w:rPr>
          <w:rFonts w:ascii="Times New Roman" w:hAnsi="Times New Roman" w:cs="Times New Roman"/>
          <w:sz w:val="32"/>
          <w:szCs w:val="32"/>
        </w:rPr>
        <w:t>nologia</w:t>
      </w:r>
      <w:r w:rsidR="00CF4B79">
        <w:rPr>
          <w:rFonts w:ascii="Times New Roman" w:hAnsi="Times New Roman" w:cs="Times New Roman"/>
          <w:sz w:val="32"/>
          <w:szCs w:val="32"/>
        </w:rPr>
        <w:t xml:space="preserve"> Io</w:t>
      </w:r>
      <w:r w:rsidR="00826241">
        <w:rPr>
          <w:rFonts w:ascii="Times New Roman" w:hAnsi="Times New Roman" w:cs="Times New Roman"/>
          <w:sz w:val="32"/>
          <w:szCs w:val="32"/>
        </w:rPr>
        <w:t>T</w:t>
      </w:r>
      <w:r w:rsidR="00B15EE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6124435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6124436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05BB240C" w14:textId="4D62BB86" w:rsidR="0085770E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6124437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</w:t>
      </w:r>
      <w:r w:rsidR="0085770E">
        <w:rPr>
          <w:rFonts w:ascii="Times New Roman" w:hAnsi="Times New Roman" w:cs="Times New Roman"/>
          <w:sz w:val="32"/>
          <w:szCs w:val="32"/>
        </w:rPr>
        <w:t xml:space="preserve"> </w:t>
      </w:r>
      <w:r w:rsidR="00A03099" w:rsidRPr="00760325">
        <w:rPr>
          <w:rFonts w:ascii="Times New Roman" w:hAnsi="Times New Roman" w:cs="Times New Roman"/>
          <w:sz w:val="32"/>
          <w:szCs w:val="32"/>
        </w:rPr>
        <w:t>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>servidor da Amazon</w:t>
      </w:r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>,</w:t>
      </w:r>
      <w:r w:rsidR="0085770E">
        <w:rPr>
          <w:rFonts w:ascii="Times New Roman" w:hAnsi="Times New Roman" w:cs="Times New Roman"/>
          <w:sz w:val="32"/>
          <w:szCs w:val="32"/>
        </w:rPr>
        <w:t xml:space="preserve"> um serviço em nuvem para garantia de maior disponibilidade, segurança e backup.</w:t>
      </w:r>
    </w:p>
    <w:p w14:paraId="1BBBB49D" w14:textId="2E6F4CB4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caso de dificuldade de utilização, problemas e possíveis pormenores, o cliente terá a opção de contatar a empresa e solicitar suporte através de e-mail, site TecChicken, telefone fixo e WhatsApp.</w:t>
      </w:r>
    </w:p>
    <w:p w14:paraId="7EDE5A9F" w14:textId="273C254A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 fim, </w:t>
      </w:r>
      <w:r w:rsidR="0017356A">
        <w:rPr>
          <w:rFonts w:ascii="Times New Roman" w:hAnsi="Times New Roman" w:cs="Times New Roman"/>
          <w:sz w:val="32"/>
          <w:szCs w:val="32"/>
        </w:rPr>
        <w:t>um checkup será feito á cada 6 meses por um funcionário TecChicken para garantir a funcionalidade correta do sensor.</w:t>
      </w:r>
    </w:p>
    <w:p w14:paraId="702E7C57" w14:textId="649C4D7A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6124438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C857EF">
        <w:rPr>
          <w:rFonts w:ascii="Times New Roman" w:hAnsi="Times New Roman" w:cs="Times New Roman"/>
          <w:sz w:val="32"/>
          <w:szCs w:val="32"/>
        </w:rPr>
        <w:t>Planos de monitoramento de temperatura através do Sensor de temperatura LM35 integrado com IoT</w:t>
      </w:r>
      <w:r w:rsidR="00BD2F5B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F5D1375" w14:textId="17D926A4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6124439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8</w:t>
      </w:r>
      <w:r w:rsidR="004A3FE4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30896F7F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Entre os países que mais produzem e exportam produtos derivados das galinhas, o Brasil foi o 3° que mais produziu carne de frango, atrás de Estados Unidos e China, e o 1° que mais exportou no ano de 2019, segundo a USDA (United States Departament of Agriculture).</w:t>
      </w:r>
    </w:p>
    <w:p w14:paraId="0566B6D2" w14:textId="77777777" w:rsidR="008D2F23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7A5BDE">
        <w:rPr>
          <w:rFonts w:ascii="Times New Roman" w:hAnsi="Times New Roman" w:cs="Times New Roman"/>
          <w:sz w:val="32"/>
          <w:szCs w:val="32"/>
        </w:rPr>
        <w:t>No lucrativo ramo de produção de ovos existem diversos processos necessários para garantir o bem-estar da galinha, e consequentemente, garantir a qualidade dos ovos que ela irá botar. Um desses itens importantes para garantir a qualidade do produto gerado é o controle de temperatura</w:t>
      </w:r>
      <w:r w:rsidR="008D2F2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2BBD28" w14:textId="6817DF67" w:rsidR="008D2F23" w:rsidRPr="00760325" w:rsidRDefault="008D2F23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Além do controle padrão e essencial, há o perigo de morte das aves por falta de controle de temperatura. Um exemplo é o recente caso da morte de 50mil galinhas na cidade de Bastos, onde a temperatura chegou à marca de 41</w:t>
      </w:r>
      <w:r w:rsidRPr="00776B28">
        <w:rPr>
          <w:rFonts w:ascii="Times New Roman" w:hAnsi="Times New Roman" w:cs="Times New Roman"/>
          <w:sz w:val="32"/>
          <w:szCs w:val="32"/>
        </w:rPr>
        <w:t>°</w:t>
      </w:r>
      <w:r w:rsidR="00B41CAF">
        <w:rPr>
          <w:rFonts w:ascii="Times New Roman" w:hAnsi="Times New Roman" w:cs="Times New Roman"/>
          <w:sz w:val="32"/>
          <w:szCs w:val="32"/>
        </w:rPr>
        <w:t>C e</w:t>
      </w:r>
      <w:r>
        <w:rPr>
          <w:rFonts w:ascii="Times New Roman" w:hAnsi="Times New Roman" w:cs="Times New Roman"/>
          <w:sz w:val="32"/>
          <w:szCs w:val="32"/>
        </w:rPr>
        <w:t xml:space="preserve"> gerou um prejuízo de 3 milhões de reais para o produtor.                                                                                              </w:t>
      </w:r>
    </w:p>
    <w:p w14:paraId="05670682" w14:textId="37B11E50" w:rsidR="005F14C1" w:rsidRPr="00803FB6" w:rsidRDefault="008F43BE" w:rsidP="0081643D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6124440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 xml:space="preserve">e também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6124441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Ttulo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6124442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lastRenderedPageBreak/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Ttulo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6124443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42C64E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6124444"/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>composta de 7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Ttulo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6124445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7121B652" w14:textId="209C17A9" w:rsidR="00BC32B9" w:rsidRPr="00BC32B9" w:rsidRDefault="003500BD" w:rsidP="00BC32B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REUNIÕES NOS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DIA</w:t>
      </w:r>
      <w:r>
        <w:rPr>
          <w:rFonts w:ascii="Times New Roman" w:hAnsi="Times New Roman" w:cs="Times New Roman"/>
          <w:sz w:val="32"/>
          <w:szCs w:val="32"/>
        </w:rPr>
        <w:t>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A35185" w:rsidRPr="00760325">
        <w:rPr>
          <w:rFonts w:ascii="Times New Roman" w:hAnsi="Times New Roman" w:cs="Times New Roman"/>
          <w:sz w:val="32"/>
          <w:szCs w:val="32"/>
        </w:rPr>
        <w:t>22, 25, 26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DE FEVEREIRO,</w:t>
      </w:r>
      <w:r w:rsidR="00205498">
        <w:rPr>
          <w:rFonts w:ascii="Times New Roman" w:hAnsi="Times New Roman" w:cs="Times New Roman"/>
          <w:sz w:val="32"/>
          <w:szCs w:val="32"/>
        </w:rPr>
        <w:t xml:space="preserve"> 1, 4</w:t>
      </w:r>
      <w:r w:rsidR="003C1AF3">
        <w:rPr>
          <w:rFonts w:ascii="Times New Roman" w:hAnsi="Times New Roman" w:cs="Times New Roman"/>
          <w:sz w:val="32"/>
          <w:szCs w:val="32"/>
        </w:rPr>
        <w:t xml:space="preserve"> E </w:t>
      </w:r>
      <w:r w:rsidR="00606652">
        <w:rPr>
          <w:rFonts w:ascii="Times New Roman" w:hAnsi="Times New Roman" w:cs="Times New Roman"/>
          <w:sz w:val="32"/>
          <w:szCs w:val="32"/>
        </w:rPr>
        <w:t>5</w:t>
      </w:r>
      <w:r w:rsidR="002D4047">
        <w:rPr>
          <w:rFonts w:ascii="Times New Roman" w:hAnsi="Times New Roman" w:cs="Times New Roman"/>
          <w:sz w:val="32"/>
          <w:szCs w:val="32"/>
        </w:rPr>
        <w:t xml:space="preserve"> </w:t>
      </w:r>
      <w:r w:rsidR="00606652">
        <w:rPr>
          <w:rFonts w:ascii="Times New Roman" w:hAnsi="Times New Roman" w:cs="Times New Roman"/>
          <w:sz w:val="32"/>
          <w:szCs w:val="32"/>
        </w:rPr>
        <w:t xml:space="preserve"> </w:t>
      </w:r>
      <w:r w:rsidR="0061631B">
        <w:rPr>
          <w:rFonts w:ascii="Times New Roman" w:hAnsi="Times New Roman" w:cs="Times New Roman"/>
          <w:sz w:val="32"/>
          <w:szCs w:val="32"/>
        </w:rPr>
        <w:t xml:space="preserve">DE MARÇO, </w:t>
      </w:r>
      <w:r w:rsidR="0094666F">
        <w:rPr>
          <w:rFonts w:ascii="Times New Roman" w:hAnsi="Times New Roman" w:cs="Times New Roman"/>
          <w:sz w:val="32"/>
          <w:szCs w:val="32"/>
        </w:rPr>
        <w:t>ADEMAIS</w:t>
      </w:r>
      <w:r w:rsidR="003227F0">
        <w:rPr>
          <w:rFonts w:ascii="Times New Roman" w:hAnsi="Times New Roman" w:cs="Times New Roman"/>
          <w:sz w:val="32"/>
          <w:szCs w:val="32"/>
        </w:rPr>
        <w:t xml:space="preserve">, </w:t>
      </w:r>
      <w:r w:rsidR="0094247D">
        <w:rPr>
          <w:rFonts w:ascii="Times New Roman" w:hAnsi="Times New Roman" w:cs="Times New Roman"/>
          <w:sz w:val="32"/>
          <w:szCs w:val="32"/>
        </w:rPr>
        <w:t>AP</w:t>
      </w:r>
      <w:r w:rsidR="00A343D4">
        <w:rPr>
          <w:rFonts w:ascii="Times New Roman" w:hAnsi="Times New Roman" w:cs="Times New Roman"/>
          <w:sz w:val="32"/>
          <w:szCs w:val="32"/>
        </w:rPr>
        <w:t>ÓS A RE</w:t>
      </w:r>
      <w:r w:rsidR="00DB5DC9">
        <w:rPr>
          <w:rFonts w:ascii="Times New Roman" w:hAnsi="Times New Roman" w:cs="Times New Roman"/>
          <w:sz w:val="32"/>
          <w:szCs w:val="32"/>
        </w:rPr>
        <w:t>E</w:t>
      </w:r>
      <w:r w:rsidR="00A343D4">
        <w:rPr>
          <w:rFonts w:ascii="Times New Roman" w:hAnsi="Times New Roman" w:cs="Times New Roman"/>
          <w:sz w:val="32"/>
          <w:szCs w:val="32"/>
        </w:rPr>
        <w:t>STRUTURAÇÃO</w:t>
      </w:r>
      <w:r w:rsidR="007D555C">
        <w:rPr>
          <w:rFonts w:ascii="Times New Roman" w:hAnsi="Times New Roman" w:cs="Times New Roman"/>
          <w:sz w:val="32"/>
          <w:szCs w:val="32"/>
        </w:rPr>
        <w:t xml:space="preserve"> DOS GRUPOS</w:t>
      </w:r>
      <w:r w:rsidR="00B96DF8">
        <w:rPr>
          <w:rFonts w:ascii="Times New Roman" w:hAnsi="Times New Roman" w:cs="Times New Roman"/>
          <w:sz w:val="32"/>
          <w:szCs w:val="32"/>
        </w:rPr>
        <w:t>, AS MESMAS</w:t>
      </w:r>
      <w:r w:rsidR="007D555C">
        <w:rPr>
          <w:rFonts w:ascii="Times New Roman" w:hAnsi="Times New Roman" w:cs="Times New Roman"/>
          <w:sz w:val="32"/>
          <w:szCs w:val="32"/>
        </w:rPr>
        <w:t xml:space="preserve"> FORAM FEITAS NOS DIAS </w:t>
      </w:r>
      <w:r w:rsidR="00606652">
        <w:rPr>
          <w:rFonts w:ascii="Times New Roman" w:hAnsi="Times New Roman" w:cs="Times New Roman"/>
          <w:sz w:val="32"/>
          <w:szCs w:val="32"/>
        </w:rPr>
        <w:t>19 A 26 D</w:t>
      </w:r>
      <w:r w:rsidR="00BC32B9">
        <w:rPr>
          <w:rFonts w:ascii="Times New Roman" w:hAnsi="Times New Roman" w:cs="Times New Roman"/>
          <w:sz w:val="32"/>
          <w:szCs w:val="32"/>
        </w:rPr>
        <w:t>O MESMO MÊS</w:t>
      </w:r>
      <w:r w:rsidR="000E53DA">
        <w:rPr>
          <w:rFonts w:ascii="Times New Roman" w:hAnsi="Times New Roman" w:cs="Times New Roman"/>
          <w:sz w:val="32"/>
          <w:szCs w:val="32"/>
        </w:rPr>
        <w:t>.</w:t>
      </w:r>
    </w:p>
    <w:p w14:paraId="43895251" w14:textId="21A39149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6124446"/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6CB4B788" w14:textId="04263F81" w:rsidR="00401DD5" w:rsidRDefault="00401DD5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Ant</w:t>
      </w:r>
      <w:r w:rsidR="0085770E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nio</w:t>
      </w:r>
      <w:r w:rsidR="007E786C">
        <w:rPr>
          <w:rFonts w:ascii="Times New Roman" w:hAnsi="Times New Roman" w:cs="Times New Roman"/>
          <w:sz w:val="32"/>
          <w:szCs w:val="32"/>
        </w:rPr>
        <w:t xml:space="preserve"> Augusto Fonseca </w:t>
      </w:r>
      <w:r w:rsidR="000A3F80">
        <w:rPr>
          <w:rFonts w:ascii="Times New Roman" w:hAnsi="Times New Roman" w:cs="Times New Roman"/>
          <w:sz w:val="32"/>
          <w:szCs w:val="32"/>
        </w:rPr>
        <w:t>Monteiro</w:t>
      </w:r>
      <w:r w:rsidR="00186EB9">
        <w:rPr>
          <w:rFonts w:ascii="Times New Roman" w:hAnsi="Times New Roman" w:cs="Times New Roman"/>
          <w:sz w:val="32"/>
          <w:szCs w:val="32"/>
        </w:rPr>
        <w:t xml:space="preserve"> </w:t>
      </w:r>
      <w:r w:rsidR="00186EB9" w:rsidRPr="00760325">
        <w:rPr>
          <w:rFonts w:ascii="Times New Roman" w:hAnsi="Times New Roman" w:cs="Times New Roman"/>
          <w:sz w:val="32"/>
          <w:szCs w:val="32"/>
        </w:rPr>
        <w:t>|</w:t>
      </w:r>
      <w:r w:rsidR="000A3F80">
        <w:rPr>
          <w:rFonts w:ascii="Times New Roman" w:hAnsi="Times New Roman" w:cs="Times New Roman"/>
          <w:sz w:val="32"/>
          <w:szCs w:val="32"/>
        </w:rPr>
        <w:t xml:space="preserve">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3B5B1E">
        <w:rPr>
          <w:rFonts w:ascii="Times New Roman" w:hAnsi="Times New Roman" w:cs="Times New Roman"/>
          <w:sz w:val="32"/>
          <w:szCs w:val="32"/>
        </w:rPr>
        <w:t>01211006</w:t>
      </w:r>
      <w:r w:rsidR="00E7688D">
        <w:rPr>
          <w:rFonts w:ascii="Times New Roman" w:hAnsi="Times New Roman" w:cs="Times New Roman"/>
          <w:sz w:val="32"/>
          <w:szCs w:val="32"/>
        </w:rPr>
        <w:t>.</w:t>
      </w:r>
    </w:p>
    <w:p w14:paraId="34E9099D" w14:textId="25AA194B" w:rsidR="00401DD5" w:rsidRDefault="00316E8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</w:t>
      </w:r>
      <w:r w:rsidR="00B83D72">
        <w:rPr>
          <w:rFonts w:ascii="Times New Roman" w:hAnsi="Times New Roman" w:cs="Times New Roman"/>
          <w:sz w:val="32"/>
          <w:szCs w:val="32"/>
        </w:rPr>
        <w:t>nno Costa Castigrini</w:t>
      </w:r>
      <w:r w:rsidR="00FA7C82">
        <w:rPr>
          <w:rFonts w:ascii="Times New Roman" w:hAnsi="Times New Roman" w:cs="Times New Roman"/>
          <w:sz w:val="32"/>
          <w:szCs w:val="32"/>
        </w:rPr>
        <w:t xml:space="preserve"> |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FA7C82">
        <w:rPr>
          <w:rFonts w:ascii="Times New Roman" w:hAnsi="Times New Roman" w:cs="Times New Roman"/>
          <w:sz w:val="32"/>
          <w:szCs w:val="32"/>
        </w:rPr>
        <w:t>01211016.</w:t>
      </w:r>
    </w:p>
    <w:p w14:paraId="5F28C74D" w14:textId="77777777" w:rsidR="000D4040" w:rsidRPr="00760325" w:rsidRDefault="000D404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4955FC5A" w14:textId="77777777" w:rsidR="00A81D24" w:rsidRPr="00760325" w:rsidRDefault="00A81D24" w:rsidP="0081643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Luiz Henrique Oliveira Nardi | RA: 01211089.</w:t>
      </w:r>
    </w:p>
    <w:p w14:paraId="2B8D10B0" w14:textId="7A57874C" w:rsidR="00401DD5" w:rsidRDefault="00BD727F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</w:t>
      </w:r>
      <w:r w:rsidR="00AF1C36">
        <w:rPr>
          <w:rFonts w:ascii="Times New Roman" w:hAnsi="Times New Roman" w:cs="Times New Roman"/>
          <w:sz w:val="32"/>
          <w:szCs w:val="32"/>
        </w:rPr>
        <w:t>ória da Silva Eleutério</w:t>
      </w:r>
      <w:r w:rsidR="00695445">
        <w:rPr>
          <w:rFonts w:ascii="Times New Roman" w:hAnsi="Times New Roman" w:cs="Times New Roman"/>
          <w:sz w:val="32"/>
          <w:szCs w:val="32"/>
        </w:rPr>
        <w:t xml:space="preserve"> Pinto</w:t>
      </w:r>
      <w:r w:rsidR="00236433">
        <w:rPr>
          <w:rFonts w:ascii="Times New Roman" w:hAnsi="Times New Roman" w:cs="Times New Roman"/>
          <w:sz w:val="32"/>
          <w:szCs w:val="32"/>
        </w:rPr>
        <w:t xml:space="preserve"> | RA:</w:t>
      </w:r>
      <w:r w:rsidR="007D404A">
        <w:rPr>
          <w:rFonts w:ascii="Times New Roman" w:hAnsi="Times New Roman" w:cs="Times New Roman"/>
          <w:sz w:val="32"/>
          <w:szCs w:val="32"/>
        </w:rPr>
        <w:t>01211131.</w:t>
      </w:r>
    </w:p>
    <w:p w14:paraId="4BF62EC9" w14:textId="77777777" w:rsidR="00E27D6E" w:rsidRPr="00E27D6E" w:rsidRDefault="00E27D6E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27D6E" w:rsidRPr="00E27D6E" w:rsidSect="00D819B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A70AB" w14:textId="77777777" w:rsidR="005077F1" w:rsidRDefault="005077F1" w:rsidP="005E1593">
      <w:r>
        <w:separator/>
      </w:r>
    </w:p>
  </w:endnote>
  <w:endnote w:type="continuationSeparator" w:id="0">
    <w:p w14:paraId="63A4F45E" w14:textId="77777777" w:rsidR="005077F1" w:rsidRDefault="005077F1" w:rsidP="005E1593">
      <w:r>
        <w:continuationSeparator/>
      </w:r>
    </w:p>
  </w:endnote>
  <w:endnote w:type="continuationNotice" w:id="1">
    <w:p w14:paraId="08F6EAB8" w14:textId="77777777" w:rsidR="005077F1" w:rsidRDefault="00507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9027927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00A9B24" w14:textId="00B92929" w:rsidR="001474C4" w:rsidRDefault="001474C4" w:rsidP="00C462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A06FD9E" w14:textId="502F36F8" w:rsidR="00187B11" w:rsidRDefault="00187B11" w:rsidP="001474C4">
    <w:pPr>
      <w:pStyle w:val="Rodap"/>
      <w:framePr w:w="3397" w:h="337" w:hRule="exact" w:wrap="none" w:vAnchor="text" w:hAnchor="page" w:x="8077" w:y="-128"/>
      <w:ind w:left="1416" w:right="360" w:firstLine="360"/>
      <w:jc w:val="both"/>
      <w:rPr>
        <w:rStyle w:val="Nmerodepgina"/>
      </w:rPr>
    </w:pPr>
  </w:p>
  <w:p w14:paraId="35994762" w14:textId="77777777" w:rsidR="003F1D0F" w:rsidRDefault="003F1D0F" w:rsidP="00187B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355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9B0224" w14:textId="62B42434" w:rsidR="008B1BB6" w:rsidRPr="008B1BB6" w:rsidRDefault="008B1BB6">
            <w:pPr>
              <w:pStyle w:val="Rodap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27FC1" w14:textId="77777777" w:rsidR="005077F1" w:rsidRDefault="005077F1" w:rsidP="005E1593">
      <w:r>
        <w:separator/>
      </w:r>
    </w:p>
  </w:footnote>
  <w:footnote w:type="continuationSeparator" w:id="0">
    <w:p w14:paraId="7D458E43" w14:textId="77777777" w:rsidR="005077F1" w:rsidRDefault="005077F1" w:rsidP="005E1593">
      <w:r>
        <w:continuationSeparator/>
      </w:r>
    </w:p>
  </w:footnote>
  <w:footnote w:type="continuationNotice" w:id="1">
    <w:p w14:paraId="04945013" w14:textId="77777777" w:rsidR="005077F1" w:rsidRDefault="005077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46543" w14:textId="6B57EF21" w:rsidR="00C46231" w:rsidRDefault="00C46231" w:rsidP="00C46231">
    <w:pPr>
      <w:pStyle w:val="Cabealho"/>
      <w:framePr w:wrap="none" w:vAnchor="text" w:hAnchor="margin" w:xAlign="center" w:y="1"/>
      <w:rPr>
        <w:rStyle w:val="Nmerodepgina"/>
      </w:rPr>
    </w:pPr>
  </w:p>
  <w:p w14:paraId="015331B8" w14:textId="77777777" w:rsidR="001474C4" w:rsidRDefault="001474C4" w:rsidP="00C4623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A212" w14:textId="1C76061B" w:rsidR="001474C4" w:rsidRDefault="001474C4" w:rsidP="00C4623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Sumrio1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872A8"/>
    <w:rsid w:val="000916A4"/>
    <w:rsid w:val="0009379F"/>
    <w:rsid w:val="000A1537"/>
    <w:rsid w:val="000A37DE"/>
    <w:rsid w:val="000A3F80"/>
    <w:rsid w:val="000A660A"/>
    <w:rsid w:val="000A766E"/>
    <w:rsid w:val="000B029A"/>
    <w:rsid w:val="000B5B45"/>
    <w:rsid w:val="000B619A"/>
    <w:rsid w:val="000C064D"/>
    <w:rsid w:val="000C1AC0"/>
    <w:rsid w:val="000C3A8D"/>
    <w:rsid w:val="000C6A0E"/>
    <w:rsid w:val="000C722A"/>
    <w:rsid w:val="000C752F"/>
    <w:rsid w:val="000D0CEC"/>
    <w:rsid w:val="000D3CC4"/>
    <w:rsid w:val="000D4040"/>
    <w:rsid w:val="000D6C86"/>
    <w:rsid w:val="000E2638"/>
    <w:rsid w:val="000E2853"/>
    <w:rsid w:val="000E386E"/>
    <w:rsid w:val="000E3FBC"/>
    <w:rsid w:val="000E53DA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7A3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5903"/>
    <w:rsid w:val="00171E1A"/>
    <w:rsid w:val="0017356A"/>
    <w:rsid w:val="00174504"/>
    <w:rsid w:val="00180A14"/>
    <w:rsid w:val="00181AB4"/>
    <w:rsid w:val="0018522B"/>
    <w:rsid w:val="00186750"/>
    <w:rsid w:val="00186ACE"/>
    <w:rsid w:val="00186EB9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7CB5"/>
    <w:rsid w:val="00201BE8"/>
    <w:rsid w:val="00205498"/>
    <w:rsid w:val="00211D53"/>
    <w:rsid w:val="00213C43"/>
    <w:rsid w:val="0021464E"/>
    <w:rsid w:val="00214BC3"/>
    <w:rsid w:val="00222C31"/>
    <w:rsid w:val="00227FBF"/>
    <w:rsid w:val="002300EF"/>
    <w:rsid w:val="00231746"/>
    <w:rsid w:val="00231871"/>
    <w:rsid w:val="00235FE5"/>
    <w:rsid w:val="0023623B"/>
    <w:rsid w:val="00236433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6F17"/>
    <w:rsid w:val="002B7E41"/>
    <w:rsid w:val="002C17FB"/>
    <w:rsid w:val="002C3975"/>
    <w:rsid w:val="002D0E09"/>
    <w:rsid w:val="002D2960"/>
    <w:rsid w:val="002D4047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16E80"/>
    <w:rsid w:val="003227F0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40D7B"/>
    <w:rsid w:val="00341B09"/>
    <w:rsid w:val="0034544C"/>
    <w:rsid w:val="003500BD"/>
    <w:rsid w:val="0035272C"/>
    <w:rsid w:val="00352C60"/>
    <w:rsid w:val="003654AE"/>
    <w:rsid w:val="003655C0"/>
    <w:rsid w:val="00366264"/>
    <w:rsid w:val="00371551"/>
    <w:rsid w:val="003735E8"/>
    <w:rsid w:val="00373C00"/>
    <w:rsid w:val="00374C2A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A6C6F"/>
    <w:rsid w:val="003B019C"/>
    <w:rsid w:val="003B5B1E"/>
    <w:rsid w:val="003B6B7F"/>
    <w:rsid w:val="003B72D2"/>
    <w:rsid w:val="003C0473"/>
    <w:rsid w:val="003C1AF3"/>
    <w:rsid w:val="003C2E19"/>
    <w:rsid w:val="003C35F6"/>
    <w:rsid w:val="003C4FC3"/>
    <w:rsid w:val="003C517D"/>
    <w:rsid w:val="003C6AAD"/>
    <w:rsid w:val="003C6E6C"/>
    <w:rsid w:val="003D377B"/>
    <w:rsid w:val="003D437B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1DD5"/>
    <w:rsid w:val="00402F25"/>
    <w:rsid w:val="004117B0"/>
    <w:rsid w:val="0041551B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43F82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09CD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077F1"/>
    <w:rsid w:val="00513066"/>
    <w:rsid w:val="005170B4"/>
    <w:rsid w:val="00517966"/>
    <w:rsid w:val="00530CAD"/>
    <w:rsid w:val="00531AED"/>
    <w:rsid w:val="00531CBA"/>
    <w:rsid w:val="00532236"/>
    <w:rsid w:val="00532658"/>
    <w:rsid w:val="00533453"/>
    <w:rsid w:val="00543C22"/>
    <w:rsid w:val="005501AB"/>
    <w:rsid w:val="00553088"/>
    <w:rsid w:val="0055540E"/>
    <w:rsid w:val="00556473"/>
    <w:rsid w:val="00556E00"/>
    <w:rsid w:val="005577E7"/>
    <w:rsid w:val="00563142"/>
    <w:rsid w:val="00567B70"/>
    <w:rsid w:val="0057176A"/>
    <w:rsid w:val="00573C06"/>
    <w:rsid w:val="0057448D"/>
    <w:rsid w:val="005746A9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06652"/>
    <w:rsid w:val="00611BB5"/>
    <w:rsid w:val="00613848"/>
    <w:rsid w:val="0061631B"/>
    <w:rsid w:val="00620248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95445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C47D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94E"/>
    <w:rsid w:val="00705CEC"/>
    <w:rsid w:val="00706004"/>
    <w:rsid w:val="0070630B"/>
    <w:rsid w:val="00706A2E"/>
    <w:rsid w:val="00712F3D"/>
    <w:rsid w:val="007132FE"/>
    <w:rsid w:val="00713302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727B8"/>
    <w:rsid w:val="00774FF6"/>
    <w:rsid w:val="00776B28"/>
    <w:rsid w:val="0078066A"/>
    <w:rsid w:val="0078148E"/>
    <w:rsid w:val="00787CBB"/>
    <w:rsid w:val="0079080E"/>
    <w:rsid w:val="0079182A"/>
    <w:rsid w:val="00792863"/>
    <w:rsid w:val="0079397C"/>
    <w:rsid w:val="00795DAC"/>
    <w:rsid w:val="007A054B"/>
    <w:rsid w:val="007A28DE"/>
    <w:rsid w:val="007A44CA"/>
    <w:rsid w:val="007A5476"/>
    <w:rsid w:val="007A5BDE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04A"/>
    <w:rsid w:val="007D46B2"/>
    <w:rsid w:val="007D555C"/>
    <w:rsid w:val="007D59ED"/>
    <w:rsid w:val="007D7BE1"/>
    <w:rsid w:val="007D7FF0"/>
    <w:rsid w:val="007E1F68"/>
    <w:rsid w:val="007E6325"/>
    <w:rsid w:val="007E6C11"/>
    <w:rsid w:val="007E6C73"/>
    <w:rsid w:val="007E786C"/>
    <w:rsid w:val="007F1428"/>
    <w:rsid w:val="007F2A94"/>
    <w:rsid w:val="007F713D"/>
    <w:rsid w:val="00803FB6"/>
    <w:rsid w:val="00804EDF"/>
    <w:rsid w:val="00807996"/>
    <w:rsid w:val="0081080E"/>
    <w:rsid w:val="008122DC"/>
    <w:rsid w:val="00814958"/>
    <w:rsid w:val="0081643D"/>
    <w:rsid w:val="00821669"/>
    <w:rsid w:val="0082257D"/>
    <w:rsid w:val="008226F4"/>
    <w:rsid w:val="00822E7C"/>
    <w:rsid w:val="00823207"/>
    <w:rsid w:val="00823C33"/>
    <w:rsid w:val="0082590C"/>
    <w:rsid w:val="00826241"/>
    <w:rsid w:val="008264F3"/>
    <w:rsid w:val="008272BD"/>
    <w:rsid w:val="00827B7E"/>
    <w:rsid w:val="00831FF7"/>
    <w:rsid w:val="00836B80"/>
    <w:rsid w:val="008424A8"/>
    <w:rsid w:val="00842903"/>
    <w:rsid w:val="00845923"/>
    <w:rsid w:val="00847326"/>
    <w:rsid w:val="008474B0"/>
    <w:rsid w:val="00851E1F"/>
    <w:rsid w:val="0085325D"/>
    <w:rsid w:val="00855E49"/>
    <w:rsid w:val="00855EBC"/>
    <w:rsid w:val="0085770E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0CCB"/>
    <w:rsid w:val="00891AF9"/>
    <w:rsid w:val="00892E02"/>
    <w:rsid w:val="00897055"/>
    <w:rsid w:val="008A0A5E"/>
    <w:rsid w:val="008A68BA"/>
    <w:rsid w:val="008A722D"/>
    <w:rsid w:val="008B0715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2F2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247D"/>
    <w:rsid w:val="00943B97"/>
    <w:rsid w:val="009442FF"/>
    <w:rsid w:val="0094666F"/>
    <w:rsid w:val="00947F51"/>
    <w:rsid w:val="009517BC"/>
    <w:rsid w:val="00952A34"/>
    <w:rsid w:val="00952F3B"/>
    <w:rsid w:val="00953B5E"/>
    <w:rsid w:val="00955157"/>
    <w:rsid w:val="00957346"/>
    <w:rsid w:val="0096010D"/>
    <w:rsid w:val="009610BE"/>
    <w:rsid w:val="00962117"/>
    <w:rsid w:val="0097394B"/>
    <w:rsid w:val="00973A8D"/>
    <w:rsid w:val="00973DFF"/>
    <w:rsid w:val="00975832"/>
    <w:rsid w:val="009762EA"/>
    <w:rsid w:val="00984639"/>
    <w:rsid w:val="0098484B"/>
    <w:rsid w:val="00990C69"/>
    <w:rsid w:val="00997975"/>
    <w:rsid w:val="009A015E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045E"/>
    <w:rsid w:val="009E0E04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3D4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7F"/>
    <w:rsid w:val="00A81D24"/>
    <w:rsid w:val="00A87D99"/>
    <w:rsid w:val="00A9075C"/>
    <w:rsid w:val="00A92DD1"/>
    <w:rsid w:val="00A93F56"/>
    <w:rsid w:val="00AA1ECF"/>
    <w:rsid w:val="00AA45CF"/>
    <w:rsid w:val="00AA5CE5"/>
    <w:rsid w:val="00AB0D3A"/>
    <w:rsid w:val="00AB1D5E"/>
    <w:rsid w:val="00AB3553"/>
    <w:rsid w:val="00AB6CD8"/>
    <w:rsid w:val="00AB77AA"/>
    <w:rsid w:val="00AC576C"/>
    <w:rsid w:val="00AD4635"/>
    <w:rsid w:val="00AD4967"/>
    <w:rsid w:val="00AD5349"/>
    <w:rsid w:val="00AD5B5D"/>
    <w:rsid w:val="00AD735B"/>
    <w:rsid w:val="00AE1992"/>
    <w:rsid w:val="00AE4C38"/>
    <w:rsid w:val="00AE4DDE"/>
    <w:rsid w:val="00AE6DEF"/>
    <w:rsid w:val="00AE7446"/>
    <w:rsid w:val="00AF0713"/>
    <w:rsid w:val="00AF0B3B"/>
    <w:rsid w:val="00AF1C36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1CAF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3D72"/>
    <w:rsid w:val="00B85AD9"/>
    <w:rsid w:val="00B85BE6"/>
    <w:rsid w:val="00B86442"/>
    <w:rsid w:val="00B933B9"/>
    <w:rsid w:val="00B93B8B"/>
    <w:rsid w:val="00B95C3B"/>
    <w:rsid w:val="00B96DF8"/>
    <w:rsid w:val="00BA04A5"/>
    <w:rsid w:val="00BA3B0D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2B9"/>
    <w:rsid w:val="00BC35CC"/>
    <w:rsid w:val="00BC36D7"/>
    <w:rsid w:val="00BC4C1A"/>
    <w:rsid w:val="00BC5600"/>
    <w:rsid w:val="00BD2232"/>
    <w:rsid w:val="00BD2F5B"/>
    <w:rsid w:val="00BD727F"/>
    <w:rsid w:val="00BE2594"/>
    <w:rsid w:val="00BF0325"/>
    <w:rsid w:val="00BF7603"/>
    <w:rsid w:val="00C045B4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32B1"/>
    <w:rsid w:val="00C73EE0"/>
    <w:rsid w:val="00C7676A"/>
    <w:rsid w:val="00C8284F"/>
    <w:rsid w:val="00C851E3"/>
    <w:rsid w:val="00C857EF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CF4B79"/>
    <w:rsid w:val="00D01761"/>
    <w:rsid w:val="00D034AC"/>
    <w:rsid w:val="00D16912"/>
    <w:rsid w:val="00D16D22"/>
    <w:rsid w:val="00D263E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73F0C"/>
    <w:rsid w:val="00D76BA6"/>
    <w:rsid w:val="00D80127"/>
    <w:rsid w:val="00D81108"/>
    <w:rsid w:val="00D819B1"/>
    <w:rsid w:val="00D82B3E"/>
    <w:rsid w:val="00D83782"/>
    <w:rsid w:val="00D86965"/>
    <w:rsid w:val="00D92038"/>
    <w:rsid w:val="00D950AA"/>
    <w:rsid w:val="00D97F06"/>
    <w:rsid w:val="00DA0268"/>
    <w:rsid w:val="00DA54EF"/>
    <w:rsid w:val="00DA728E"/>
    <w:rsid w:val="00DB5DC9"/>
    <w:rsid w:val="00DC2893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403"/>
    <w:rsid w:val="00E43E08"/>
    <w:rsid w:val="00E5385E"/>
    <w:rsid w:val="00E54609"/>
    <w:rsid w:val="00E551AD"/>
    <w:rsid w:val="00E5555B"/>
    <w:rsid w:val="00E5578C"/>
    <w:rsid w:val="00E56FE1"/>
    <w:rsid w:val="00E57F66"/>
    <w:rsid w:val="00E604D4"/>
    <w:rsid w:val="00E61F09"/>
    <w:rsid w:val="00E6253F"/>
    <w:rsid w:val="00E72A9A"/>
    <w:rsid w:val="00E7341F"/>
    <w:rsid w:val="00E73EFE"/>
    <w:rsid w:val="00E7468B"/>
    <w:rsid w:val="00E758AF"/>
    <w:rsid w:val="00E7688D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208D8"/>
    <w:rsid w:val="00F2157D"/>
    <w:rsid w:val="00F21BE7"/>
    <w:rsid w:val="00F24461"/>
    <w:rsid w:val="00F26B36"/>
    <w:rsid w:val="00F323C1"/>
    <w:rsid w:val="00F331C0"/>
    <w:rsid w:val="00F36E71"/>
    <w:rsid w:val="00F37E9E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A7C82"/>
    <w:rsid w:val="00FB208D"/>
    <w:rsid w:val="00FB3B04"/>
    <w:rsid w:val="00FB3C49"/>
    <w:rsid w:val="00FB44EE"/>
    <w:rsid w:val="00FB4FF9"/>
    <w:rsid w:val="00FB5A09"/>
    <w:rsid w:val="00FB7A29"/>
    <w:rsid w:val="00FC3D7A"/>
    <w:rsid w:val="00FC5A3D"/>
    <w:rsid w:val="00FD16DE"/>
    <w:rsid w:val="00FD2BFC"/>
    <w:rsid w:val="00FD2C76"/>
    <w:rsid w:val="00FD3649"/>
    <w:rsid w:val="00FD4821"/>
    <w:rsid w:val="00FD670C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F960B"/>
  <w15:docId w15:val="{0170F534-0CE8-4879-8301-4ECD3767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187B11"/>
  </w:style>
  <w:style w:type="paragraph" w:styleId="SemEspaamento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213</TotalTime>
  <Pages>4</Pages>
  <Words>994</Words>
  <Characters>5369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6351</CharactersWithSpaces>
  <SharedDoc>false</SharedDoc>
  <HyperlinkBase/>
  <HLinks>
    <vt:vector size="90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_Toc66124446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_Toc66124445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_Toc66124444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_Toc66124443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_Toc66124442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_Toc66124441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_Toc66124440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_Toc66124439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_Toc66124438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_Toc66124437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_Toc66124436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_Toc66124435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_Toc66124434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_Toc66124433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_Toc66124432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rose castigrini</cp:lastModifiedBy>
  <cp:revision>159</cp:revision>
  <dcterms:created xsi:type="dcterms:W3CDTF">2021-03-05T03:55:00Z</dcterms:created>
  <dcterms:modified xsi:type="dcterms:W3CDTF">2021-04-13T19:12:00Z</dcterms:modified>
</cp:coreProperties>
</file>