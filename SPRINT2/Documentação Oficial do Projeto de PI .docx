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47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6481"/>
        <w:gridCol w:w="1989"/>
      </w:tblGrid>
      <w:tr w:rsidR="0030424A" w:rsidRPr="00623434" w14:paraId="0EE784D4" w14:textId="77777777" w:rsidTr="00053192">
        <w:trPr>
          <w:trHeight w:val="1021"/>
        </w:trPr>
        <w:tc>
          <w:tcPr>
            <w:tcW w:w="6481" w:type="dxa"/>
            <w:vAlign w:val="center"/>
          </w:tcPr>
          <w:p w14:paraId="76D509AE" w14:textId="01932FAE" w:rsidR="0030424A" w:rsidRPr="00623434" w:rsidRDefault="0030424A" w:rsidP="00845923">
            <w:pPr>
              <w:pStyle w:val="Comments"/>
              <w:rPr>
                <w:sz w:val="28"/>
                <w:szCs w:val="28"/>
                <w:u w:val="single"/>
              </w:rPr>
            </w:pPr>
            <w:r w:rsidRPr="00623434">
              <w:rPr>
                <w:sz w:val="28"/>
                <w:szCs w:val="28"/>
                <w:u w:val="single"/>
              </w:rPr>
              <w:t xml:space="preserve">NOME DO PROJETO: </w:t>
            </w:r>
            <w:r w:rsidRPr="00AB77AA">
              <w:rPr>
                <w:sz w:val="28"/>
                <w:szCs w:val="28"/>
                <w:u w:val="single"/>
              </w:rPr>
              <w:t>TECCHICKEN</w:t>
            </w:r>
          </w:p>
        </w:tc>
        <w:tc>
          <w:tcPr>
            <w:tcW w:w="1989" w:type="dxa"/>
            <w:vMerge w:val="restart"/>
            <w:vAlign w:val="center"/>
          </w:tcPr>
          <w:p w14:paraId="65E14A2D" w14:textId="10D54AF7" w:rsidR="0030424A" w:rsidRPr="00623434" w:rsidRDefault="0030424A" w:rsidP="00845923">
            <w:pPr>
              <w:pStyle w:val="Comments"/>
              <w:rPr>
                <w:sz w:val="28"/>
                <w:szCs w:val="28"/>
              </w:rPr>
            </w:pPr>
          </w:p>
        </w:tc>
      </w:tr>
      <w:tr w:rsidR="0030424A" w:rsidRPr="00053192" w14:paraId="420C9B55" w14:textId="77777777" w:rsidTr="00053192">
        <w:trPr>
          <w:trHeight w:val="79"/>
        </w:trPr>
        <w:tc>
          <w:tcPr>
            <w:tcW w:w="6481" w:type="dxa"/>
            <w:vAlign w:val="center"/>
          </w:tcPr>
          <w:p w14:paraId="62DF82BE" w14:textId="302A7412" w:rsidR="0030424A" w:rsidRPr="00623434" w:rsidRDefault="0030424A" w:rsidP="00845923">
            <w:pPr>
              <w:pStyle w:val="Cabealho"/>
              <w:jc w:val="lef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623434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NOME DA INSTITUIÇÃO: BANDTEC DIGITAL SCHOOL</w:t>
            </w:r>
          </w:p>
        </w:tc>
        <w:tc>
          <w:tcPr>
            <w:tcW w:w="1989" w:type="dxa"/>
            <w:vMerge/>
            <w:vAlign w:val="center"/>
          </w:tcPr>
          <w:p w14:paraId="33A7A909" w14:textId="77777777" w:rsidR="0030424A" w:rsidRPr="00623434" w:rsidRDefault="0030424A" w:rsidP="00845923">
            <w:pPr>
              <w:pStyle w:val="Cabealho"/>
              <w:rPr>
                <w:b/>
                <w:i/>
                <w:iCs/>
                <w:sz w:val="28"/>
                <w:szCs w:val="28"/>
              </w:rPr>
            </w:pPr>
          </w:p>
        </w:tc>
      </w:tr>
    </w:tbl>
    <w:p w14:paraId="78AFD648" w14:textId="61A9B0A8" w:rsidR="0030424A" w:rsidRPr="00623434" w:rsidRDefault="00715636" w:rsidP="0030424A">
      <w:pPr>
        <w:pStyle w:val="Cabealho"/>
        <w:rPr>
          <w:i/>
          <w:iCs/>
          <w:sz w:val="28"/>
          <w:szCs w:val="28"/>
        </w:rPr>
      </w:pPr>
      <w:r w:rsidRPr="0062343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BC7029" wp14:editId="2F4B0D92">
            <wp:simplePos x="0" y="0"/>
            <wp:positionH relativeFrom="column">
              <wp:posOffset>4112616</wp:posOffset>
            </wp:positionH>
            <wp:positionV relativeFrom="paragraph">
              <wp:posOffset>-1076588</wp:posOffset>
            </wp:positionV>
            <wp:extent cx="1316990" cy="1289179"/>
            <wp:effectExtent l="0" t="0" r="0" b="0"/>
            <wp:wrapNone/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86" b="-20520"/>
                    <a:stretch/>
                  </pic:blipFill>
                  <pic:spPr bwMode="auto">
                    <a:xfrm>
                      <a:off x="0" y="0"/>
                      <a:ext cx="1318787" cy="129093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F3BB0" w14:textId="23C1C6EA" w:rsidR="00C6217F" w:rsidRPr="00760325" w:rsidRDefault="003B019C" w:rsidP="0075357D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DOCUMENTAÇÃO </w:t>
      </w:r>
      <w:r w:rsidR="00476B31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 PROJETO </w:t>
      </w:r>
      <w:r w:rsidR="00E551AD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>DE PESQUISA E INOVAÇÃO</w:t>
      </w:r>
      <w:r w:rsidR="00DD47AF" w:rsidRPr="0076032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– GRUPO 10</w:t>
      </w:r>
    </w:p>
    <w:sdt>
      <w:sdtPr>
        <w:rPr>
          <w:rFonts w:ascii="Calibri" w:eastAsiaTheme="minorHAnsi" w:hAnsi="Calibri" w:cstheme="minorBidi"/>
          <w:b/>
          <w:bCs/>
          <w:i/>
          <w:iCs/>
          <w:color w:val="auto"/>
          <w:sz w:val="24"/>
          <w:szCs w:val="24"/>
        </w:rPr>
        <w:id w:val="-1129054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 w:val="0"/>
          <w:sz w:val="28"/>
          <w:szCs w:val="28"/>
        </w:rPr>
      </w:sdtEndPr>
      <w:sdtContent>
        <w:p w14:paraId="172534B8" w14:textId="0B882F9C" w:rsidR="00C6217F" w:rsidRPr="00760325" w:rsidRDefault="00C6217F" w:rsidP="000F636C">
          <w:pPr>
            <w:pStyle w:val="CabealhodoSumrio"/>
            <w:tabs>
              <w:tab w:val="left" w:pos="1860"/>
            </w:tabs>
            <w:spacing w:after="240"/>
            <w:jc w:val="both"/>
            <w:rPr>
              <w:rFonts w:ascii="Times New Roman" w:hAnsi="Times New Roman" w:cs="Times New Roman"/>
              <w:b/>
              <w:i/>
              <w:u w:val="single"/>
            </w:rPr>
          </w:pPr>
          <w:r w:rsidRPr="00760325">
            <w:rPr>
              <w:rFonts w:ascii="Times New Roman" w:hAnsi="Times New Roman" w:cs="Times New Roman"/>
              <w:b/>
              <w:i/>
              <w:u w:val="single"/>
            </w:rPr>
            <w:t>Sumário</w:t>
          </w:r>
          <w:r w:rsidR="00A64845" w:rsidRPr="00760325">
            <w:rPr>
              <w:rFonts w:ascii="Times New Roman" w:hAnsi="Times New Roman" w:cs="Times New Roman"/>
              <w:b/>
              <w:i/>
              <w:u w:val="single"/>
            </w:rPr>
            <w:t>:</w:t>
          </w:r>
        </w:p>
        <w:p w14:paraId="3123BE59" w14:textId="26FB0BDA" w:rsidR="0057402F" w:rsidRDefault="00C6217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r w:rsidRPr="004C1765">
            <w:fldChar w:fldCharType="begin"/>
          </w:r>
          <w:r w:rsidRPr="004C1765">
            <w:instrText xml:space="preserve"> TOC \o "1-3" \h \z \u </w:instrText>
          </w:r>
          <w:r w:rsidRPr="004C1765">
            <w:fldChar w:fldCharType="separate"/>
          </w:r>
          <w:hyperlink w:anchor="_Toc69494380" w:history="1">
            <w:r w:rsidR="0057402F" w:rsidRPr="009A2C2B">
              <w:rPr>
                <w:rStyle w:val="Hyperlink"/>
                <w:noProof/>
              </w:rPr>
              <w:t>1.Criação do Termo “TEC’CHICKEN”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_Toc69494380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434A21CA" w14:textId="08026BB0" w:rsidR="0057402F" w:rsidRDefault="00164F57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1" w:history="1">
            <w:r w:rsidR="0057402F" w:rsidRPr="009A2C2B">
              <w:rPr>
                <w:rStyle w:val="Hyperlink"/>
                <w:noProof/>
              </w:rPr>
              <w:t>2. Justificativa do Projeto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_Toc69494381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0DFF2AD6" w14:textId="5FE9E8F8" w:rsidR="0057402F" w:rsidRDefault="00164F57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2" w:history="1">
            <w:r w:rsidR="0057402F" w:rsidRPr="009A2C2B">
              <w:rPr>
                <w:rStyle w:val="Hyperlink"/>
                <w:noProof/>
              </w:rPr>
              <w:t>3. Objetivo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_Toc69494382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111B0F2A" w14:textId="2B9B6E7A" w:rsidR="0057402F" w:rsidRDefault="00164F57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3" w:history="1">
            <w:r w:rsidR="0057402F" w:rsidRPr="009A2C2B">
              <w:rPr>
                <w:rStyle w:val="Hyperlink"/>
                <w:noProof/>
              </w:rPr>
              <w:t>4. Planejamento do Projeto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_Toc69494383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5621734E" w14:textId="04EA05E1" w:rsidR="0057402F" w:rsidRDefault="00164F57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4" w:history="1">
            <w:r w:rsidR="0057402F" w:rsidRPr="009A2C2B">
              <w:rPr>
                <w:rStyle w:val="Hyperlink"/>
                <w:noProof/>
              </w:rPr>
              <w:t>5. Escopo e Arquitetura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_Toc69494384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5C516840" w14:textId="20F04E20" w:rsidR="0057402F" w:rsidRDefault="00164F57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5" w:history="1">
            <w:r w:rsidR="0057402F" w:rsidRPr="009A2C2B">
              <w:rPr>
                <w:rStyle w:val="Hyperlink"/>
                <w:noProof/>
              </w:rPr>
              <w:t>6. Sustentação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_Toc69494385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3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3A195530" w14:textId="3DF1DCBE" w:rsidR="0057402F" w:rsidRDefault="00164F57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6" w:history="1">
            <w:r w:rsidR="0057402F" w:rsidRPr="009A2C2B">
              <w:rPr>
                <w:rStyle w:val="Hyperlink"/>
                <w:noProof/>
              </w:rPr>
              <w:t>7. Produto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_Toc69494386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3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78E5E887" w14:textId="02AE4AEE" w:rsidR="0057402F" w:rsidRDefault="00164F57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7" w:history="1">
            <w:r w:rsidR="0057402F" w:rsidRPr="009A2C2B">
              <w:rPr>
                <w:rStyle w:val="Hyperlink"/>
                <w:noProof/>
              </w:rPr>
              <w:t>8. Contexto de Negócio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_Toc69494387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3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271677EF" w14:textId="737D4122" w:rsidR="0057402F" w:rsidRDefault="00164F57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8" w:history="1">
            <w:r w:rsidR="0057402F" w:rsidRPr="009A2C2B">
              <w:rPr>
                <w:rStyle w:val="Hyperlink"/>
                <w:noProof/>
              </w:rPr>
              <w:t>9. Marcos do Projeto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_Toc69494388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3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2403CD17" w14:textId="2738A9CB" w:rsidR="0057402F" w:rsidRDefault="00164F57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9" w:history="1">
            <w:r w:rsidR="0057402F" w:rsidRPr="009A2C2B">
              <w:rPr>
                <w:rStyle w:val="Hyperlink"/>
                <w:noProof/>
              </w:rPr>
              <w:t>10. Premissas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_Toc69494389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40DFA6D9" w14:textId="43D6A5A4" w:rsidR="0057402F" w:rsidRDefault="00164F57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0" w:history="1">
            <w:r w:rsidR="0057402F" w:rsidRPr="009A2C2B">
              <w:rPr>
                <w:rStyle w:val="Hyperlink"/>
                <w:noProof/>
                <w:lang w:eastAsia="pt-BR"/>
              </w:rPr>
              <w:t>11. Restrições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_Toc69494390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5F10B536" w14:textId="1C9D56B4" w:rsidR="0057402F" w:rsidRDefault="00164F57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1" w:history="1">
            <w:r w:rsidR="0057402F" w:rsidRPr="009A2C2B">
              <w:rPr>
                <w:rStyle w:val="Hyperlink"/>
                <w:noProof/>
                <w:lang w:eastAsia="pt-BR"/>
              </w:rPr>
              <w:t>12. Requisitos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_Toc69494391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1F04C56A" w14:textId="5B13EDDD" w:rsidR="0057402F" w:rsidRDefault="00164F57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2" w:history="1">
            <w:r w:rsidR="0057402F" w:rsidRPr="009A2C2B">
              <w:rPr>
                <w:rStyle w:val="Hyperlink"/>
                <w:noProof/>
              </w:rPr>
              <w:t>13. Equipe envolvida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_Toc69494392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15164376" w14:textId="3BBD6A17" w:rsidR="0057402F" w:rsidRDefault="00164F57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3" w:history="1">
            <w:r w:rsidR="0057402F" w:rsidRPr="009A2C2B">
              <w:rPr>
                <w:rStyle w:val="Hyperlink"/>
                <w:noProof/>
              </w:rPr>
              <w:t>14. Backlog do Projeto: Importância dos requisitos para o negócio.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_Toc69494393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1226B214" w14:textId="26991326" w:rsidR="0057402F" w:rsidRDefault="00164F57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4" w:history="1">
            <w:r w:rsidR="0057402F" w:rsidRPr="009A2C2B">
              <w:rPr>
                <w:rStyle w:val="Hyperlink"/>
                <w:noProof/>
              </w:rPr>
              <w:t>15.Integrantes deste Projeto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_Toc69494394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5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718A632F" w14:textId="598066CE" w:rsidR="0057402F" w:rsidRDefault="00164F57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5" w:history="1">
            <w:r w:rsidR="0057402F" w:rsidRPr="009A2C2B">
              <w:rPr>
                <w:rStyle w:val="Hyperlink"/>
                <w:noProof/>
              </w:rPr>
              <w:t>16.Planilha de Riscos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_Toc69494395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5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650BEB92" w14:textId="2DF4CA0C" w:rsidR="0057402F" w:rsidRDefault="00164F57" w:rsidP="0057402F">
          <w:pPr>
            <w:pStyle w:val="Sumrio1"/>
            <w:numPr>
              <w:ilvl w:val="0"/>
              <w:numId w:val="0"/>
            </w:numPr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6" w:history="1">
            <w:r w:rsidR="0057402F" w:rsidRPr="009A2C2B">
              <w:rPr>
                <w:rStyle w:val="Hyperlink"/>
                <w:noProof/>
              </w:rPr>
              <w:t>17.Planilha Backlog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_Toc69494396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5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6841CE95" w14:textId="615BD27E" w:rsidR="004C1765" w:rsidRPr="00335A1F" w:rsidRDefault="00C6217F" w:rsidP="00335A1F">
          <w:pPr>
            <w:pStyle w:val="Sumrio1"/>
            <w:numPr>
              <w:ilvl w:val="0"/>
              <w:numId w:val="0"/>
            </w:numPr>
            <w:spacing w:line="360" w:lineRule="auto"/>
            <w:rPr>
              <w:rStyle w:val="Ttulo1Char"/>
              <w:rFonts w:ascii="Times New Roman" w:eastAsiaTheme="minorHAnsi" w:hAnsi="Times New Roman" w:cs="Times New Roman"/>
              <w:b/>
              <w:bCs w:val="0"/>
              <w:color w:val="auto"/>
            </w:rPr>
          </w:pPr>
          <w:r w:rsidRPr="004C1765">
            <w:fldChar w:fldCharType="end"/>
          </w:r>
          <w:r w:rsidR="00F174A2">
            <w:t xml:space="preserve">     </w:t>
          </w:r>
        </w:p>
      </w:sdtContent>
    </w:sdt>
    <w:p w14:paraId="56DA7614" w14:textId="3123A222" w:rsidR="00E27D6E" w:rsidRPr="00F06D0C" w:rsidRDefault="008C4AFF" w:rsidP="0081643D">
      <w:pPr>
        <w:spacing w:after="240"/>
        <w:jc w:val="both"/>
        <w:rPr>
          <w:rStyle w:val="Ttulo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0" w:name="_Toc69494380"/>
      <w:r w:rsidRP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1.Criação do Termo “TEC’CHICKEN”</w:t>
      </w:r>
      <w:r w:rsidR="00F331C0" w:rsidRP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0"/>
      <w:r w:rsid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E27D6E">
        <w:rPr>
          <w:rStyle w:val="Ttulo1Char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F663FA">
        <w:rPr>
          <w:rFonts w:ascii="Times New Roman" w:hAnsi="Times New Roman" w:cs="Times New Roman"/>
          <w:sz w:val="32"/>
          <w:szCs w:val="32"/>
        </w:rPr>
        <w:t>D</w:t>
      </w:r>
      <w:r w:rsidR="000D6C86" w:rsidRPr="00F06D0C">
        <w:rPr>
          <w:rFonts w:ascii="Times New Roman" w:hAnsi="Times New Roman" w:cs="Times New Roman"/>
          <w:sz w:val="32"/>
          <w:szCs w:val="32"/>
        </w:rPr>
        <w:t>ecidi</w:t>
      </w:r>
      <w:r w:rsidR="00CF4623" w:rsidRPr="00F06D0C">
        <w:rPr>
          <w:rFonts w:ascii="Times New Roman" w:hAnsi="Times New Roman" w:cs="Times New Roman"/>
          <w:sz w:val="32"/>
          <w:szCs w:val="32"/>
        </w:rPr>
        <w:t>mos</w:t>
      </w:r>
      <w:r w:rsidR="000D6C86" w:rsidRPr="00F06D0C">
        <w:rPr>
          <w:rFonts w:ascii="Times New Roman" w:hAnsi="Times New Roman" w:cs="Times New Roman"/>
          <w:sz w:val="32"/>
          <w:szCs w:val="32"/>
        </w:rPr>
        <w:t xml:space="preserve"> </w:t>
      </w:r>
      <w:r w:rsidR="0064576F" w:rsidRPr="00F06D0C">
        <w:rPr>
          <w:rFonts w:ascii="Times New Roman" w:hAnsi="Times New Roman" w:cs="Times New Roman"/>
          <w:sz w:val="32"/>
          <w:szCs w:val="32"/>
        </w:rPr>
        <w:t>criar esse nome</w:t>
      </w:r>
      <w:r w:rsidR="007041E2" w:rsidRPr="00F06D0C">
        <w:rPr>
          <w:rFonts w:ascii="Times New Roman" w:hAnsi="Times New Roman" w:cs="Times New Roman"/>
          <w:sz w:val="32"/>
          <w:szCs w:val="32"/>
        </w:rPr>
        <w:t xml:space="preserve"> com o intuito de representar a </w:t>
      </w:r>
      <w:r w:rsidR="00CF4623" w:rsidRPr="00F06D0C">
        <w:rPr>
          <w:rFonts w:ascii="Times New Roman" w:hAnsi="Times New Roman" w:cs="Times New Roman"/>
          <w:sz w:val="32"/>
          <w:szCs w:val="32"/>
        </w:rPr>
        <w:t>nossa empresa</w:t>
      </w:r>
      <w:r w:rsidR="0064576F" w:rsidRPr="00F06D0C">
        <w:rPr>
          <w:rFonts w:ascii="Times New Roman" w:hAnsi="Times New Roman" w:cs="Times New Roman"/>
          <w:sz w:val="32"/>
          <w:szCs w:val="32"/>
        </w:rPr>
        <w:t xml:space="preserve">, pois 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a tecnologia </w:t>
      </w:r>
      <w:r w:rsidR="00C579EA" w:rsidRPr="00F06D0C">
        <w:rPr>
          <w:rFonts w:ascii="Times New Roman" w:hAnsi="Times New Roman" w:cs="Times New Roman"/>
          <w:sz w:val="32"/>
          <w:szCs w:val="32"/>
        </w:rPr>
        <w:t>atualmente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 é imprescindível </w:t>
      </w:r>
      <w:r w:rsidR="00674EE5" w:rsidRPr="00F06D0C">
        <w:rPr>
          <w:rFonts w:ascii="Times New Roman" w:hAnsi="Times New Roman" w:cs="Times New Roman"/>
          <w:sz w:val="32"/>
          <w:szCs w:val="32"/>
        </w:rPr>
        <w:t>e exerce um papel de suma importância</w:t>
      </w:r>
      <w:r w:rsidR="00F90CA1" w:rsidRPr="00F06D0C">
        <w:rPr>
          <w:rFonts w:ascii="Times New Roman" w:hAnsi="Times New Roman" w:cs="Times New Roman"/>
          <w:sz w:val="32"/>
          <w:szCs w:val="32"/>
        </w:rPr>
        <w:t xml:space="preserve"> n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7D7BE1" w:rsidRPr="00F06D0C">
        <w:rPr>
          <w:rFonts w:ascii="Times New Roman" w:hAnsi="Times New Roman" w:cs="Times New Roman"/>
          <w:sz w:val="32"/>
          <w:szCs w:val="32"/>
        </w:rPr>
        <w:t xml:space="preserve"> agropecuári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1E1E2F">
        <w:rPr>
          <w:rFonts w:ascii="Times New Roman" w:hAnsi="Times New Roman" w:cs="Times New Roman"/>
          <w:sz w:val="32"/>
          <w:szCs w:val="32"/>
        </w:rPr>
        <w:t xml:space="preserve"> e no agronegócio</w:t>
      </w:r>
      <w:r w:rsidR="004614F5" w:rsidRPr="00F06D0C">
        <w:rPr>
          <w:rFonts w:ascii="Times New Roman" w:hAnsi="Times New Roman" w:cs="Times New Roman"/>
          <w:sz w:val="32"/>
          <w:szCs w:val="32"/>
        </w:rPr>
        <w:t xml:space="preserve">, como o nosso foco </w:t>
      </w:r>
      <w:r w:rsidR="00C579EA" w:rsidRPr="00F06D0C">
        <w:rPr>
          <w:rFonts w:ascii="Times New Roman" w:hAnsi="Times New Roman" w:cs="Times New Roman"/>
          <w:sz w:val="32"/>
          <w:szCs w:val="32"/>
        </w:rPr>
        <w:t>é na produção granjeia</w:t>
      </w:r>
      <w:r w:rsidR="00FF54C3" w:rsidRPr="00F06D0C">
        <w:rPr>
          <w:rFonts w:ascii="Times New Roman" w:hAnsi="Times New Roman" w:cs="Times New Roman"/>
          <w:sz w:val="32"/>
          <w:szCs w:val="32"/>
        </w:rPr>
        <w:t xml:space="preserve">, criamos essa </w:t>
      </w:r>
      <w:r w:rsidR="00CA4237" w:rsidRPr="00F06D0C">
        <w:rPr>
          <w:rFonts w:ascii="Times New Roman" w:hAnsi="Times New Roman" w:cs="Times New Roman"/>
          <w:sz w:val="32"/>
          <w:szCs w:val="32"/>
        </w:rPr>
        <w:t xml:space="preserve">junção </w:t>
      </w:r>
      <w:r w:rsidR="004957AC" w:rsidRPr="00F06D0C">
        <w:rPr>
          <w:rFonts w:ascii="Times New Roman" w:hAnsi="Times New Roman" w:cs="Times New Roman"/>
          <w:sz w:val="32"/>
          <w:szCs w:val="32"/>
        </w:rPr>
        <w:t xml:space="preserve">com os </w:t>
      </w:r>
      <w:r w:rsidR="00180A14">
        <w:rPr>
          <w:rFonts w:ascii="Times New Roman" w:hAnsi="Times New Roman" w:cs="Times New Roman"/>
          <w:sz w:val="32"/>
          <w:szCs w:val="32"/>
        </w:rPr>
        <w:t>termos</w:t>
      </w:r>
      <w:r w:rsidR="002969E8" w:rsidRPr="00F06D0C">
        <w:rPr>
          <w:rFonts w:ascii="Times New Roman" w:hAnsi="Times New Roman" w:cs="Times New Roman"/>
          <w:sz w:val="32"/>
          <w:szCs w:val="32"/>
        </w:rPr>
        <w:t xml:space="preserve"> “Tecnologia” e </w:t>
      </w:r>
      <w:r w:rsidR="007A6854" w:rsidRPr="00F06D0C">
        <w:rPr>
          <w:rFonts w:ascii="Times New Roman" w:hAnsi="Times New Roman" w:cs="Times New Roman"/>
          <w:sz w:val="32"/>
          <w:szCs w:val="32"/>
        </w:rPr>
        <w:t>“Chicken”</w:t>
      </w:r>
      <w:r w:rsidR="00B83912" w:rsidRPr="00F06D0C">
        <w:rPr>
          <w:rFonts w:ascii="Times New Roman" w:hAnsi="Times New Roman" w:cs="Times New Roman"/>
          <w:sz w:val="32"/>
          <w:szCs w:val="32"/>
        </w:rPr>
        <w:t xml:space="preserve">, </w:t>
      </w:r>
      <w:r w:rsidR="001E6974" w:rsidRPr="00F06D0C">
        <w:rPr>
          <w:rFonts w:ascii="Times New Roman" w:hAnsi="Times New Roman" w:cs="Times New Roman"/>
          <w:sz w:val="32"/>
          <w:szCs w:val="32"/>
        </w:rPr>
        <w:t>simbolizando a ligação entre elas</w:t>
      </w:r>
      <w:r w:rsidR="00605C60">
        <w:rPr>
          <w:rFonts w:ascii="Times New Roman" w:hAnsi="Times New Roman" w:cs="Times New Roman"/>
          <w:sz w:val="32"/>
          <w:szCs w:val="32"/>
        </w:rPr>
        <w:t xml:space="preserve"> </w:t>
      </w:r>
      <w:r w:rsidR="008E425F">
        <w:rPr>
          <w:rFonts w:ascii="Times New Roman" w:hAnsi="Times New Roman" w:cs="Times New Roman"/>
          <w:sz w:val="32"/>
          <w:szCs w:val="32"/>
        </w:rPr>
        <w:t xml:space="preserve">e ressaltando </w:t>
      </w:r>
      <w:r w:rsidR="00D30DE3">
        <w:rPr>
          <w:rFonts w:ascii="Times New Roman" w:hAnsi="Times New Roman" w:cs="Times New Roman"/>
          <w:sz w:val="32"/>
          <w:szCs w:val="32"/>
        </w:rPr>
        <w:t xml:space="preserve">como a tecnologia pode prevenir perdas </w:t>
      </w:r>
      <w:r w:rsidR="004C346A">
        <w:rPr>
          <w:rFonts w:ascii="Times New Roman" w:hAnsi="Times New Roman" w:cs="Times New Roman"/>
          <w:sz w:val="32"/>
          <w:szCs w:val="32"/>
        </w:rPr>
        <w:t>nesse setor</w:t>
      </w:r>
      <w:r w:rsidR="009228EB">
        <w:rPr>
          <w:rFonts w:ascii="Times New Roman" w:hAnsi="Times New Roman" w:cs="Times New Roman"/>
          <w:sz w:val="32"/>
          <w:szCs w:val="32"/>
        </w:rPr>
        <w:t xml:space="preserve"> e ao mesmo tempo contribuir positivamente</w:t>
      </w:r>
      <w:r w:rsidR="00D83782">
        <w:rPr>
          <w:rFonts w:ascii="Times New Roman" w:hAnsi="Times New Roman" w:cs="Times New Roman"/>
          <w:sz w:val="32"/>
          <w:szCs w:val="32"/>
        </w:rPr>
        <w:t xml:space="preserve"> para o bem das</w:t>
      </w:r>
      <w:r w:rsidR="002D5A1A">
        <w:rPr>
          <w:rFonts w:ascii="Times New Roman" w:hAnsi="Times New Roman" w:cs="Times New Roman"/>
          <w:sz w:val="32"/>
          <w:szCs w:val="32"/>
        </w:rPr>
        <w:t xml:space="preserve"> galinhas.</w:t>
      </w:r>
    </w:p>
    <w:p w14:paraId="29F1DC12" w14:textId="432EE327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" w:name="_Toc69494381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2</w:t>
      </w:r>
      <w:r w:rsidR="00CA252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Justificativa do </w:t>
      </w:r>
      <w:r w:rsidR="0028693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</w:t>
      </w:r>
      <w:r w:rsidR="00CA252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rojeto</w:t>
      </w:r>
      <w:r w:rsidR="00335904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"/>
      <w:r w:rsidR="00335904" w:rsidRPr="00803FB6">
        <w:rPr>
          <w:rStyle w:val="Ttulo1Char"/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Prevenir</w:t>
      </w:r>
      <w:r w:rsidR="001574CF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a</w:t>
      </w:r>
      <w:r w:rsidR="00726CF5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perda de </w:t>
      </w:r>
      <w:r w:rsidR="000C752F">
        <w:rPr>
          <w:rFonts w:ascii="Times New Roman" w:hAnsi="Times New Roman" w:cs="Times New Roman"/>
          <w:sz w:val="32"/>
          <w:szCs w:val="32"/>
        </w:rPr>
        <w:t>qualidade do produto e do próprio produto</w:t>
      </w:r>
      <w:r w:rsidR="00227FBF" w:rsidRPr="00760325">
        <w:rPr>
          <w:rFonts w:ascii="Times New Roman" w:hAnsi="Times New Roman" w:cs="Times New Roman"/>
          <w:sz w:val="32"/>
          <w:szCs w:val="32"/>
        </w:rPr>
        <w:t xml:space="preserve"> por falta de controle de temperatura </w:t>
      </w:r>
      <w:r w:rsidR="001574CF" w:rsidRPr="00760325">
        <w:rPr>
          <w:rFonts w:ascii="Times New Roman" w:hAnsi="Times New Roman" w:cs="Times New Roman"/>
          <w:sz w:val="32"/>
          <w:szCs w:val="32"/>
        </w:rPr>
        <w:t>nas granjas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973A8D" w:rsidRPr="00760325">
        <w:rPr>
          <w:rFonts w:ascii="Times New Roman" w:hAnsi="Times New Roman" w:cs="Times New Roman"/>
          <w:sz w:val="32"/>
          <w:szCs w:val="32"/>
        </w:rPr>
        <w:t>evitando possíveis prejuízos.</w:t>
      </w:r>
    </w:p>
    <w:p w14:paraId="5D0F5E9F" w14:textId="55293BF9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2" w:name="_Toc69494382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3</w:t>
      </w:r>
      <w:r w:rsidR="008A68BA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9A08E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Objetivo</w:t>
      </w:r>
      <w:r w:rsidR="00335904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2"/>
      <w:r w:rsidR="00335904" w:rsidRPr="00803FB6">
        <w:rPr>
          <w:rStyle w:val="Ttulo1Char"/>
          <w:rFonts w:ascii="Times New Roman" w:hAnsi="Times New Roman" w:cs="Times New Roman"/>
          <w:sz w:val="32"/>
          <w:szCs w:val="32"/>
        </w:rPr>
        <w:t xml:space="preserve"> </w:t>
      </w:r>
      <w:r w:rsidR="00943B97" w:rsidRPr="00760325">
        <w:rPr>
          <w:rFonts w:ascii="Times New Roman" w:hAnsi="Times New Roman" w:cs="Times New Roman"/>
          <w:sz w:val="32"/>
          <w:szCs w:val="32"/>
        </w:rPr>
        <w:t xml:space="preserve">Facilitar </w:t>
      </w:r>
      <w:r w:rsidR="00D97F06" w:rsidRPr="00760325">
        <w:rPr>
          <w:rFonts w:ascii="Times New Roman" w:hAnsi="Times New Roman" w:cs="Times New Roman"/>
          <w:sz w:val="32"/>
          <w:szCs w:val="32"/>
        </w:rPr>
        <w:t>o</w:t>
      </w:r>
      <w:r w:rsidR="00F77D2A" w:rsidRPr="00760325">
        <w:rPr>
          <w:rFonts w:ascii="Times New Roman" w:hAnsi="Times New Roman" w:cs="Times New Roman"/>
          <w:sz w:val="32"/>
          <w:szCs w:val="32"/>
        </w:rPr>
        <w:t xml:space="preserve"> monitoramento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A1132" w:rsidRPr="00760325">
        <w:rPr>
          <w:rFonts w:ascii="Times New Roman" w:hAnsi="Times New Roman" w:cs="Times New Roman"/>
          <w:sz w:val="32"/>
          <w:szCs w:val="32"/>
        </w:rPr>
        <w:t>de</w:t>
      </w:r>
      <w:r w:rsidR="00D97F06" w:rsidRPr="00760325">
        <w:rPr>
          <w:rFonts w:ascii="Times New Roman" w:hAnsi="Times New Roman" w:cs="Times New Roman"/>
          <w:sz w:val="32"/>
          <w:szCs w:val="32"/>
        </w:rPr>
        <w:t xml:space="preserve"> temperatura</w:t>
      </w:r>
      <w:r w:rsidR="00C7676A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nas granjas </w:t>
      </w:r>
      <w:r w:rsidR="000B5B45">
        <w:rPr>
          <w:rFonts w:ascii="Times New Roman" w:hAnsi="Times New Roman" w:cs="Times New Roman"/>
          <w:sz w:val="32"/>
          <w:szCs w:val="32"/>
        </w:rPr>
        <w:t>através d</w:t>
      </w:r>
      <w:r w:rsidR="00CF4B79">
        <w:rPr>
          <w:rFonts w:ascii="Times New Roman" w:hAnsi="Times New Roman" w:cs="Times New Roman"/>
          <w:sz w:val="32"/>
          <w:szCs w:val="32"/>
        </w:rPr>
        <w:t>e</w:t>
      </w:r>
      <w:r w:rsidR="000B5B45">
        <w:rPr>
          <w:rFonts w:ascii="Times New Roman" w:hAnsi="Times New Roman" w:cs="Times New Roman"/>
          <w:sz w:val="32"/>
          <w:szCs w:val="32"/>
        </w:rPr>
        <w:t xml:space="preserve"> tec</w:t>
      </w:r>
      <w:r w:rsidR="00D92038">
        <w:rPr>
          <w:rFonts w:ascii="Times New Roman" w:hAnsi="Times New Roman" w:cs="Times New Roman"/>
          <w:sz w:val="32"/>
          <w:szCs w:val="32"/>
        </w:rPr>
        <w:t>nologia</w:t>
      </w:r>
      <w:r w:rsidR="00CF4B79">
        <w:rPr>
          <w:rFonts w:ascii="Times New Roman" w:hAnsi="Times New Roman" w:cs="Times New Roman"/>
          <w:sz w:val="32"/>
          <w:szCs w:val="32"/>
        </w:rPr>
        <w:t xml:space="preserve"> Io</w:t>
      </w:r>
      <w:r w:rsidR="00826241">
        <w:rPr>
          <w:rFonts w:ascii="Times New Roman" w:hAnsi="Times New Roman" w:cs="Times New Roman"/>
          <w:sz w:val="32"/>
          <w:szCs w:val="32"/>
        </w:rPr>
        <w:t>T</w:t>
      </w:r>
      <w:r w:rsidR="00B15EE9" w:rsidRPr="00760325">
        <w:rPr>
          <w:rFonts w:ascii="Times New Roman" w:hAnsi="Times New Roman" w:cs="Times New Roman"/>
          <w:sz w:val="32"/>
          <w:szCs w:val="32"/>
        </w:rPr>
        <w:t>.</w:t>
      </w:r>
    </w:p>
    <w:p w14:paraId="432F2C36" w14:textId="5AB8C532" w:rsidR="00776B28" w:rsidRPr="00787CBB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3" w:name="_Toc69494383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4</w:t>
      </w:r>
      <w:r w:rsidR="0080799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 Planejamento do Projeto:</w:t>
      </w:r>
      <w:bookmarkEnd w:id="3"/>
      <w:r w:rsidR="0060049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Mostrar </w:t>
      </w:r>
      <w:r w:rsidR="00567B70" w:rsidRPr="00760325">
        <w:rPr>
          <w:rFonts w:ascii="Times New Roman" w:hAnsi="Times New Roman" w:cs="Times New Roman"/>
          <w:sz w:val="32"/>
          <w:szCs w:val="32"/>
        </w:rPr>
        <w:t>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temperatura através </w:t>
      </w:r>
      <w:r w:rsidR="005F39DE" w:rsidRPr="00760325">
        <w:rPr>
          <w:rFonts w:ascii="Times New Roman" w:hAnsi="Times New Roman" w:cs="Times New Roman"/>
          <w:sz w:val="32"/>
          <w:szCs w:val="32"/>
        </w:rPr>
        <w:t>de sensores, fornecendo dados para o site</w:t>
      </w:r>
      <w:r w:rsidR="00286815" w:rsidRPr="00803FB6">
        <w:rPr>
          <w:rFonts w:ascii="Times New Roman" w:hAnsi="Times New Roman" w:cs="Times New Roman"/>
          <w:sz w:val="32"/>
          <w:szCs w:val="32"/>
        </w:rPr>
        <w:t>.</w:t>
      </w:r>
    </w:p>
    <w:p w14:paraId="076BE06C" w14:textId="2C926A76" w:rsidR="00A43441" w:rsidRPr="00760325" w:rsidRDefault="00787CBB" w:rsidP="0081643D">
      <w:pPr>
        <w:spacing w:after="240"/>
        <w:jc w:val="both"/>
        <w:rPr>
          <w:rStyle w:val="Ttulo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4" w:name="_Toc69494384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="0032741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 Escopo e Arquitetura:</w:t>
      </w:r>
      <w:bookmarkEnd w:id="4"/>
      <w:r w:rsidR="00335904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>Instalação de sensores de temperatura na parte externa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da granja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70421E" w:rsidRPr="00760325">
        <w:rPr>
          <w:rFonts w:ascii="Times New Roman" w:hAnsi="Times New Roman" w:cs="Times New Roman"/>
          <w:sz w:val="32"/>
          <w:szCs w:val="32"/>
        </w:rPr>
        <w:t xml:space="preserve">e </w:t>
      </w:r>
      <w:r w:rsidR="00327416" w:rsidRPr="00760325">
        <w:rPr>
          <w:rFonts w:ascii="Times New Roman" w:hAnsi="Times New Roman" w:cs="Times New Roman"/>
          <w:sz w:val="32"/>
          <w:szCs w:val="32"/>
        </w:rPr>
        <w:t>conexão dos computadores através do site que será criado para a consulta e análise de relatórios.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Dentro do site terá uma API que </w:t>
      </w:r>
      <w:r w:rsidR="00567B70" w:rsidRPr="00760325">
        <w:rPr>
          <w:rFonts w:ascii="Times New Roman" w:hAnsi="Times New Roman" w:cs="Times New Roman"/>
          <w:sz w:val="32"/>
          <w:szCs w:val="32"/>
        </w:rPr>
        <w:t>entregará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a previsão do tempo, </w:t>
      </w:r>
      <w:r w:rsidR="00687CCE" w:rsidRPr="00760325">
        <w:rPr>
          <w:rFonts w:ascii="Times New Roman" w:hAnsi="Times New Roman" w:cs="Times New Roman"/>
          <w:sz w:val="32"/>
          <w:szCs w:val="32"/>
        </w:rPr>
        <w:t>além disso, um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banco de dados </w:t>
      </w:r>
      <w:r w:rsidR="00FB208D" w:rsidRPr="00760325">
        <w:rPr>
          <w:rFonts w:ascii="Times New Roman" w:hAnsi="Times New Roman" w:cs="Times New Roman"/>
          <w:sz w:val="32"/>
          <w:szCs w:val="32"/>
        </w:rPr>
        <w:t>será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criado para o devido armazenamento dos dados </w:t>
      </w:r>
      <w:r w:rsidR="00FD3649" w:rsidRPr="00760325">
        <w:rPr>
          <w:rFonts w:ascii="Times New Roman" w:hAnsi="Times New Roman" w:cs="Times New Roman"/>
          <w:sz w:val="32"/>
          <w:szCs w:val="32"/>
        </w:rPr>
        <w:t>coletados.</w:t>
      </w:r>
    </w:p>
    <w:p w14:paraId="05BB240C" w14:textId="4D62BB86" w:rsidR="0085770E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69494385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6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744EFE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Sustentação:</w:t>
      </w:r>
      <w:bookmarkEnd w:id="5"/>
      <w:r w:rsidR="007D2C10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F91E4A" w:rsidRPr="00760325">
        <w:rPr>
          <w:rFonts w:ascii="Times New Roman" w:hAnsi="Times New Roman" w:cs="Times New Roman"/>
          <w:sz w:val="32"/>
          <w:szCs w:val="32"/>
        </w:rPr>
        <w:t>O</w:t>
      </w:r>
      <w:r w:rsidR="001D6096" w:rsidRPr="00760325">
        <w:rPr>
          <w:rFonts w:ascii="Times New Roman" w:hAnsi="Times New Roman" w:cs="Times New Roman"/>
          <w:sz w:val="32"/>
          <w:szCs w:val="32"/>
        </w:rPr>
        <w:t>s servidores</w:t>
      </w:r>
      <w:r w:rsidR="0085770E">
        <w:rPr>
          <w:rFonts w:ascii="Times New Roman" w:hAnsi="Times New Roman" w:cs="Times New Roman"/>
          <w:sz w:val="32"/>
          <w:szCs w:val="32"/>
        </w:rPr>
        <w:t xml:space="preserve"> </w:t>
      </w:r>
      <w:r w:rsidR="00A03099" w:rsidRPr="00760325">
        <w:rPr>
          <w:rFonts w:ascii="Times New Roman" w:hAnsi="Times New Roman" w:cs="Times New Roman"/>
          <w:sz w:val="32"/>
          <w:szCs w:val="32"/>
        </w:rPr>
        <w:t>ficarão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hospedados na </w:t>
      </w:r>
      <w:r w:rsidR="00A03099" w:rsidRPr="00760325">
        <w:rPr>
          <w:rFonts w:ascii="Times New Roman" w:hAnsi="Times New Roman" w:cs="Times New Roman"/>
          <w:sz w:val="32"/>
          <w:szCs w:val="32"/>
        </w:rPr>
        <w:t>A</w:t>
      </w:r>
      <w:r w:rsidR="001D6096" w:rsidRPr="00760325">
        <w:rPr>
          <w:rFonts w:ascii="Times New Roman" w:hAnsi="Times New Roman" w:cs="Times New Roman"/>
          <w:sz w:val="32"/>
          <w:szCs w:val="32"/>
        </w:rPr>
        <w:t>WS</w:t>
      </w:r>
      <w:r w:rsidR="00C9593B" w:rsidRPr="00760325">
        <w:rPr>
          <w:rFonts w:ascii="Times New Roman" w:hAnsi="Times New Roman" w:cs="Times New Roman"/>
          <w:sz w:val="32"/>
          <w:szCs w:val="32"/>
        </w:rPr>
        <w:t xml:space="preserve"> (</w:t>
      </w:r>
      <w:r w:rsidR="001D6096" w:rsidRPr="00760325">
        <w:rPr>
          <w:rFonts w:ascii="Times New Roman" w:hAnsi="Times New Roman" w:cs="Times New Roman"/>
          <w:sz w:val="32"/>
          <w:szCs w:val="32"/>
        </w:rPr>
        <w:t>servidor da Amazon</w:t>
      </w:r>
      <w:r w:rsidR="00A03099" w:rsidRPr="00760325">
        <w:rPr>
          <w:rFonts w:ascii="Times New Roman" w:hAnsi="Times New Roman" w:cs="Times New Roman"/>
          <w:sz w:val="32"/>
          <w:szCs w:val="32"/>
        </w:rPr>
        <w:t>)</w:t>
      </w:r>
      <w:r w:rsidR="00C9593B" w:rsidRPr="00760325">
        <w:rPr>
          <w:rFonts w:ascii="Times New Roman" w:hAnsi="Times New Roman" w:cs="Times New Roman"/>
          <w:sz w:val="32"/>
          <w:szCs w:val="32"/>
        </w:rPr>
        <w:t>,</w:t>
      </w:r>
      <w:r w:rsidR="0085770E">
        <w:rPr>
          <w:rFonts w:ascii="Times New Roman" w:hAnsi="Times New Roman" w:cs="Times New Roman"/>
          <w:sz w:val="32"/>
          <w:szCs w:val="32"/>
        </w:rPr>
        <w:t xml:space="preserve"> um serviço em nuvem para garantia de maior disponibilidade, segurança e backup.</w:t>
      </w:r>
    </w:p>
    <w:p w14:paraId="1BBBB49D" w14:textId="2E6F4CB4" w:rsidR="00826241" w:rsidRDefault="00826241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 caso de dificuldade de utilização, problemas e possíveis pormenores, o cliente terá a opção de contatar a empresa e solicitar suporte através de e-mail, site TecChicken, telefone fixo e WhatsApp.</w:t>
      </w:r>
    </w:p>
    <w:p w14:paraId="7EDE5A9F" w14:textId="273C254A" w:rsidR="00826241" w:rsidRDefault="00826241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Por fim, </w:t>
      </w:r>
      <w:r w:rsidR="0017356A">
        <w:rPr>
          <w:rFonts w:ascii="Times New Roman" w:hAnsi="Times New Roman" w:cs="Times New Roman"/>
          <w:sz w:val="32"/>
          <w:szCs w:val="32"/>
        </w:rPr>
        <w:t>um checkup será feito á cada 6 meses por um funcionário TecChicken para garantir a funcionalidade correta do sensor.</w:t>
      </w:r>
    </w:p>
    <w:p w14:paraId="702E7C57" w14:textId="649C4D7A" w:rsidR="00A43441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6" w:name="_Toc69494386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7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72642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744EFE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Produto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6"/>
      <w:r w:rsidR="001D0642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C857EF">
        <w:rPr>
          <w:rFonts w:ascii="Times New Roman" w:hAnsi="Times New Roman" w:cs="Times New Roman"/>
          <w:sz w:val="32"/>
          <w:szCs w:val="32"/>
        </w:rPr>
        <w:t>Planos de monitoramento de temperatura através do Sensor de temperatura LM35 integrado com IoT</w:t>
      </w:r>
      <w:r w:rsidR="00BD2F5B" w:rsidRPr="00760325">
        <w:rPr>
          <w:rFonts w:ascii="Times New Roman" w:hAnsi="Times New Roman" w:cs="Times New Roman"/>
          <w:sz w:val="32"/>
          <w:szCs w:val="32"/>
        </w:rPr>
        <w:t>.</w:t>
      </w:r>
    </w:p>
    <w:p w14:paraId="7F5D1375" w14:textId="17D926A4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7" w:name="_Toc69494387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8</w:t>
      </w:r>
      <w:r w:rsidR="004A3FE4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Pr="00776B28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Contexto de Negócio:</w:t>
      </w:r>
      <w:bookmarkEnd w:id="7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0C05B67" w14:textId="77777777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>O Brasil é uma grande potência no ramo da agroindústria, tendo 6% do PIB (Produto Interno Bruto) brasileiro e sendo comercializado com o mundo inteiro. As criações de vacas, porcos e galinhas são as mais destacadas.</w:t>
      </w:r>
    </w:p>
    <w:p w14:paraId="5E7F4779" w14:textId="30896F7F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>Entre os países que mais produzem e exportam produtos derivados das galinhas, o Brasil foi o 3° que mais produziu carne de frango, atrás de Estados Unidos e China, e o 1° que mais exportou no ano de 2019, segundo a USDA (United States Departament of Agriculture).</w:t>
      </w:r>
    </w:p>
    <w:p w14:paraId="0566B6D2" w14:textId="77777777" w:rsidR="008D2F23" w:rsidRDefault="00B933B9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7A5BDE">
        <w:rPr>
          <w:rFonts w:ascii="Times New Roman" w:hAnsi="Times New Roman" w:cs="Times New Roman"/>
          <w:sz w:val="32"/>
          <w:szCs w:val="32"/>
        </w:rPr>
        <w:t>No lucrativo ramo de produção de ovos existem diversos processos necessários para garantir o bem-estar da galinha, e consequentemente, garantir a qualidade dos ovos que ela irá botar. Um desses itens importantes para garantir a qualidade do produto gerado é o controle de temperatura</w:t>
      </w:r>
      <w:r w:rsidR="008D2F23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72BBD28" w14:textId="6817DF67" w:rsidR="008D2F23" w:rsidRPr="00760325" w:rsidRDefault="008D2F23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Além do controle padrão e essencial, há o perigo de morte das aves por falta de controle de temperatura. Um exemplo é o recente caso da morte de 50mil galinhas na cidade de Bastos, onde a temperatura chegou à marca de 41</w:t>
      </w:r>
      <w:r w:rsidRPr="00776B28">
        <w:rPr>
          <w:rFonts w:ascii="Times New Roman" w:hAnsi="Times New Roman" w:cs="Times New Roman"/>
          <w:sz w:val="32"/>
          <w:szCs w:val="32"/>
        </w:rPr>
        <w:t>°</w:t>
      </w:r>
      <w:r w:rsidR="00B41CAF">
        <w:rPr>
          <w:rFonts w:ascii="Times New Roman" w:hAnsi="Times New Roman" w:cs="Times New Roman"/>
          <w:sz w:val="32"/>
          <w:szCs w:val="32"/>
        </w:rPr>
        <w:t>C e</w:t>
      </w:r>
      <w:r>
        <w:rPr>
          <w:rFonts w:ascii="Times New Roman" w:hAnsi="Times New Roman" w:cs="Times New Roman"/>
          <w:sz w:val="32"/>
          <w:szCs w:val="32"/>
        </w:rPr>
        <w:t xml:space="preserve"> gerou um prejuízo de 3 milhões de reais para o produtor.                                                                                              </w:t>
      </w:r>
    </w:p>
    <w:p w14:paraId="05670682" w14:textId="37B11E50" w:rsidR="005F14C1" w:rsidRPr="00803FB6" w:rsidRDefault="008F43BE" w:rsidP="0081643D">
      <w:pPr>
        <w:pStyle w:val="SemEspaamento"/>
        <w:jc w:val="both"/>
        <w:rPr>
          <w:rFonts w:ascii="Times New Roman" w:hAnsi="Times New Roman" w:cs="Times New Roman"/>
          <w:sz w:val="32"/>
          <w:szCs w:val="32"/>
        </w:rPr>
      </w:pPr>
      <w:bookmarkStart w:id="8" w:name="_Toc69494388"/>
      <w:r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9</w:t>
      </w:r>
      <w:r w:rsidR="00F5542D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726426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Marcos do Projeto</w:t>
      </w:r>
      <w:r w:rsidR="00F5542D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8"/>
      <w:r w:rsidR="00776B28">
        <w:rPr>
          <w:rFonts w:ascii="Times New Roman" w:hAnsi="Times New Roman" w:cs="Times New Roman"/>
          <w:sz w:val="32"/>
          <w:szCs w:val="32"/>
        </w:rPr>
        <w:t xml:space="preserve"> A</w:t>
      </w:r>
      <w:r w:rsidR="005F14C1" w:rsidRPr="00760325">
        <w:rPr>
          <w:rFonts w:ascii="Times New Roman" w:hAnsi="Times New Roman" w:cs="Times New Roman"/>
          <w:sz w:val="32"/>
          <w:szCs w:val="32"/>
        </w:rPr>
        <w:t xml:space="preserve">pós </w:t>
      </w:r>
      <w:r w:rsidR="001A2799" w:rsidRPr="00760325">
        <w:rPr>
          <w:rFonts w:ascii="Times New Roman" w:hAnsi="Times New Roman" w:cs="Times New Roman"/>
          <w:sz w:val="32"/>
          <w:szCs w:val="32"/>
        </w:rPr>
        <w:t>o primeiro contato do cliente, retornaremos o contato até um dia útil</w:t>
      </w:r>
      <w:r w:rsidR="008A0A5E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86708F" w:rsidRPr="00760325">
        <w:rPr>
          <w:rFonts w:ascii="Times New Roman" w:hAnsi="Times New Roman" w:cs="Times New Roman"/>
          <w:sz w:val="32"/>
          <w:szCs w:val="32"/>
        </w:rPr>
        <w:t>marcaremos uma visita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em até duas semanas 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para a </w:t>
      </w:r>
      <w:r w:rsidR="00D86965" w:rsidRPr="00760325">
        <w:rPr>
          <w:rFonts w:ascii="Times New Roman" w:hAnsi="Times New Roman" w:cs="Times New Roman"/>
          <w:sz w:val="32"/>
          <w:szCs w:val="32"/>
        </w:rPr>
        <w:t>verificação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B7702" w:rsidRPr="00760325">
        <w:rPr>
          <w:rFonts w:ascii="Times New Roman" w:hAnsi="Times New Roman" w:cs="Times New Roman"/>
          <w:sz w:val="32"/>
          <w:szCs w:val="32"/>
        </w:rPr>
        <w:t>do local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B7702" w:rsidRPr="00760325">
        <w:rPr>
          <w:rFonts w:ascii="Times New Roman" w:hAnsi="Times New Roman" w:cs="Times New Roman"/>
          <w:sz w:val="32"/>
          <w:szCs w:val="32"/>
        </w:rPr>
        <w:t xml:space="preserve">e também para decidir o </w:t>
      </w:r>
      <w:r w:rsidR="002F3362" w:rsidRPr="00760325">
        <w:rPr>
          <w:rFonts w:ascii="Times New Roman" w:hAnsi="Times New Roman" w:cs="Times New Roman"/>
          <w:sz w:val="32"/>
          <w:szCs w:val="32"/>
        </w:rPr>
        <w:t>orçamento.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 Após tudo isso </w:t>
      </w:r>
      <w:r w:rsidR="00CE61C3" w:rsidRPr="00760325">
        <w:rPr>
          <w:rFonts w:ascii="Times New Roman" w:hAnsi="Times New Roman" w:cs="Times New Roman"/>
          <w:sz w:val="32"/>
          <w:szCs w:val="32"/>
        </w:rPr>
        <w:t xml:space="preserve">estudaremos a infraestrutura do local </w:t>
      </w:r>
      <w:r w:rsidR="00A30D30" w:rsidRPr="00760325">
        <w:rPr>
          <w:rFonts w:ascii="Times New Roman" w:hAnsi="Times New Roman" w:cs="Times New Roman"/>
          <w:sz w:val="32"/>
          <w:szCs w:val="32"/>
        </w:rPr>
        <w:t xml:space="preserve">para ver se há </w:t>
      </w:r>
      <w:r w:rsidR="00952F3B" w:rsidRPr="00760325">
        <w:rPr>
          <w:rFonts w:ascii="Times New Roman" w:hAnsi="Times New Roman" w:cs="Times New Roman"/>
          <w:sz w:val="32"/>
          <w:szCs w:val="32"/>
        </w:rPr>
        <w:t xml:space="preserve">viabilidade para a </w:t>
      </w:r>
      <w:r w:rsidR="00900A93" w:rsidRPr="00760325">
        <w:rPr>
          <w:rFonts w:ascii="Times New Roman" w:hAnsi="Times New Roman" w:cs="Times New Roman"/>
          <w:sz w:val="32"/>
          <w:szCs w:val="32"/>
        </w:rPr>
        <w:t>implementação</w:t>
      </w:r>
      <w:r w:rsidR="008C41A1" w:rsidRPr="00760325">
        <w:rPr>
          <w:rFonts w:ascii="Times New Roman" w:hAnsi="Times New Roman" w:cs="Times New Roman"/>
          <w:sz w:val="32"/>
          <w:szCs w:val="32"/>
        </w:rPr>
        <w:t xml:space="preserve"> dos nossos </w:t>
      </w:r>
      <w:r w:rsidR="008F71F1" w:rsidRPr="00760325">
        <w:rPr>
          <w:rFonts w:ascii="Times New Roman" w:hAnsi="Times New Roman" w:cs="Times New Roman"/>
          <w:sz w:val="32"/>
          <w:szCs w:val="32"/>
        </w:rPr>
        <w:t xml:space="preserve">sensores. Depois de </w:t>
      </w:r>
      <w:r w:rsidR="005F5647" w:rsidRPr="00760325">
        <w:rPr>
          <w:rFonts w:ascii="Times New Roman" w:hAnsi="Times New Roman" w:cs="Times New Roman"/>
          <w:sz w:val="32"/>
          <w:szCs w:val="32"/>
        </w:rPr>
        <w:t>finalizado estas etapas</w:t>
      </w:r>
      <w:r w:rsidR="004117B0" w:rsidRPr="00760325">
        <w:rPr>
          <w:rFonts w:ascii="Times New Roman" w:hAnsi="Times New Roman" w:cs="Times New Roman"/>
          <w:sz w:val="32"/>
          <w:szCs w:val="32"/>
        </w:rPr>
        <w:t xml:space="preserve">, todo o nosso projeto deverá estar em </w:t>
      </w:r>
      <w:r w:rsidR="00C25915" w:rsidRPr="00760325">
        <w:rPr>
          <w:rFonts w:ascii="Times New Roman" w:hAnsi="Times New Roman" w:cs="Times New Roman"/>
          <w:sz w:val="32"/>
          <w:szCs w:val="32"/>
        </w:rPr>
        <w:t>funcionamento e com total disponibilidade ao cliente.</w:t>
      </w:r>
    </w:p>
    <w:p w14:paraId="28B7296B" w14:textId="77777777" w:rsidR="00E34434" w:rsidRPr="00803FB6" w:rsidRDefault="00E34434" w:rsidP="008164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86E89F" w14:textId="20E4A30E" w:rsidR="00F8422C" w:rsidRPr="00760325" w:rsidRDefault="008F43B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9" w:name="_Toc69494389"/>
      <w:r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10</w:t>
      </w:r>
      <w:r w:rsidR="008A68BA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BD2F5B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Premissas</w:t>
      </w:r>
      <w:r w:rsidR="00BB53F8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9"/>
      <w:r w:rsidR="00EB71C3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1E4B84" w:rsidRPr="00760325">
        <w:rPr>
          <w:rFonts w:ascii="Times New Roman" w:hAnsi="Times New Roman" w:cs="Times New Roman"/>
          <w:sz w:val="32"/>
          <w:szCs w:val="32"/>
        </w:rPr>
        <w:t xml:space="preserve">Por não ser um 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sistema autônomo, o </w:t>
      </w:r>
      <w:r w:rsidR="00A228FA" w:rsidRPr="00760325">
        <w:rPr>
          <w:rFonts w:ascii="Times New Roman" w:hAnsi="Times New Roman" w:cs="Times New Roman"/>
          <w:sz w:val="32"/>
          <w:szCs w:val="32"/>
        </w:rPr>
        <w:t>avicultor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deverá </w:t>
      </w:r>
      <w:r w:rsidR="00A228FA" w:rsidRPr="00760325">
        <w:rPr>
          <w:rFonts w:ascii="Times New Roman" w:hAnsi="Times New Roman" w:cs="Times New Roman"/>
          <w:sz w:val="32"/>
          <w:szCs w:val="32"/>
        </w:rPr>
        <w:t>checar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a temperatura e ficar atento aos avisos sonoros do site.</w:t>
      </w:r>
    </w:p>
    <w:p w14:paraId="71000758" w14:textId="7E500834" w:rsidR="00880C15" w:rsidRPr="00760325" w:rsidRDefault="008F43BE" w:rsidP="0081643D">
      <w:pPr>
        <w:pStyle w:val="Ttulo1"/>
        <w:numPr>
          <w:ilvl w:val="0"/>
          <w:numId w:val="0"/>
        </w:numPr>
        <w:spacing w:before="0"/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0" w:name="_Toc69494390"/>
      <w:r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11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Restrições:</w:t>
      </w:r>
      <w:bookmarkEnd w:id="10"/>
    </w:p>
    <w:p w14:paraId="53BA75FB" w14:textId="2CF21E36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Não faremos manutenção de ventiladores.</w:t>
      </w:r>
    </w:p>
    <w:p w14:paraId="2DF8ABA4" w14:textId="6FB2B966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lastRenderedPageBreak/>
        <w:t>Não nos responsabilizamos por perdas geradas por causas naturais.</w:t>
      </w:r>
    </w:p>
    <w:p w14:paraId="2BAF285D" w14:textId="481581AB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Somente instalaremos sensores </w:t>
      </w:r>
      <w:r w:rsidR="001D0642" w:rsidRPr="00803FB6">
        <w:rPr>
          <w:rFonts w:ascii="Times New Roman" w:hAnsi="Times New Roman" w:cs="Times New Roman"/>
          <w:sz w:val="32"/>
          <w:szCs w:val="32"/>
          <w:lang w:eastAsia="pt-BR"/>
        </w:rPr>
        <w:t>onde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 as galinhas estarão alocadas.</w:t>
      </w:r>
    </w:p>
    <w:p w14:paraId="799CA297" w14:textId="7A9DD598" w:rsidR="00880C15" w:rsidRPr="00803FB6" w:rsidRDefault="00880C15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Poderá haver outras restrições exigidas pelo cliente, mediante assinatura do contrato.</w:t>
      </w:r>
    </w:p>
    <w:p w14:paraId="14182D38" w14:textId="5F57B4F7" w:rsidR="004B68BD" w:rsidRPr="00803FB6" w:rsidRDefault="001E643B" w:rsidP="0081643D">
      <w:pPr>
        <w:pStyle w:val="Ttulo1"/>
        <w:numPr>
          <w:ilvl w:val="0"/>
          <w:numId w:val="0"/>
        </w:numPr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1" w:name="_Toc65830455"/>
      <w:bookmarkStart w:id="12" w:name="_Toc69494391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</w:t>
      </w:r>
      <w:r w:rsidR="008F43BE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2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Requisitos:</w:t>
      </w:r>
      <w:bookmarkEnd w:id="11"/>
      <w:bookmarkEnd w:id="12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</w:p>
    <w:p w14:paraId="2BB5EE8C" w14:textId="192F367C" w:rsidR="001067D7" w:rsidRPr="00760325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Essencial: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Sensores de temperatura, site, computador, internet, servidor, e banco de dados todos funcionando.</w:t>
      </w:r>
    </w:p>
    <w:p w14:paraId="2FAE4FC1" w14:textId="1A4A3FD2" w:rsidR="001067D7" w:rsidRPr="00803FB6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Importante: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Ventiladores extras.</w:t>
      </w:r>
    </w:p>
    <w:p w14:paraId="21A16C02" w14:textId="041C4224" w:rsidR="001067D7" w:rsidRPr="00803FB6" w:rsidRDefault="001067D7" w:rsidP="0081643D">
      <w:pPr>
        <w:spacing w:after="240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Desejável: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Gerador de energ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 xml:space="preserve">ia, internet via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satélite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>.</w:t>
      </w:r>
    </w:p>
    <w:p w14:paraId="37969B78" w14:textId="66240928" w:rsidR="00B31C08" w:rsidRPr="00760325" w:rsidRDefault="001067D7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3" w:name="_Toc69494392"/>
      <w:r w:rsidRPr="00760325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3</w:t>
      </w:r>
      <w:r w:rsidRPr="00760325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Equipe envolvida:</w:t>
      </w:r>
      <w:bookmarkEnd w:id="13"/>
      <w:r w:rsidR="001D064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40183B" w:rsidRPr="00760325">
        <w:rPr>
          <w:rFonts w:ascii="Times New Roman" w:hAnsi="Times New Roman" w:cs="Times New Roman"/>
          <w:sz w:val="32"/>
          <w:szCs w:val="32"/>
        </w:rPr>
        <w:t xml:space="preserve">Será </w:t>
      </w:r>
      <w:r w:rsidR="00E853E5" w:rsidRPr="00760325">
        <w:rPr>
          <w:rFonts w:ascii="Times New Roman" w:hAnsi="Times New Roman" w:cs="Times New Roman"/>
          <w:sz w:val="32"/>
          <w:szCs w:val="32"/>
        </w:rPr>
        <w:t xml:space="preserve">composta de </w:t>
      </w:r>
      <w:r w:rsidR="001F6C28">
        <w:rPr>
          <w:rFonts w:ascii="Times New Roman" w:hAnsi="Times New Roman" w:cs="Times New Roman"/>
          <w:sz w:val="32"/>
          <w:szCs w:val="32"/>
        </w:rPr>
        <w:t>5</w:t>
      </w:r>
      <w:r w:rsidR="00E853E5" w:rsidRPr="00760325">
        <w:rPr>
          <w:rFonts w:ascii="Times New Roman" w:hAnsi="Times New Roman" w:cs="Times New Roman"/>
          <w:sz w:val="32"/>
          <w:szCs w:val="32"/>
        </w:rPr>
        <w:t xml:space="preserve"> pessoas, divididas em 4 funções</w:t>
      </w:r>
      <w:r w:rsidR="00531AED" w:rsidRPr="00760325">
        <w:rPr>
          <w:rFonts w:ascii="Times New Roman" w:hAnsi="Times New Roman" w:cs="Times New Roman"/>
          <w:sz w:val="32"/>
          <w:szCs w:val="32"/>
        </w:rPr>
        <w:t>: desenvolvedores, suporte, analistas e instaladores.</w:t>
      </w:r>
    </w:p>
    <w:p w14:paraId="1F65E91E" w14:textId="4CB139FC" w:rsidR="002F26C2" w:rsidRPr="00760325" w:rsidRDefault="003E1605" w:rsidP="0081643D">
      <w:pPr>
        <w:pStyle w:val="Ttulo1"/>
        <w:numPr>
          <w:ilvl w:val="0"/>
          <w:numId w:val="0"/>
        </w:numPr>
        <w:spacing w:before="0" w:after="240"/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bookmarkStart w:id="14" w:name="_Toc69494393"/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Fonts w:ascii="Times New Roman" w:hAnsi="Times New Roman" w:cs="Times New Roman"/>
          <w:i/>
          <w:sz w:val="32"/>
          <w:szCs w:val="32"/>
          <w:u w:val="single"/>
        </w:rPr>
        <w:t>4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Backlog</w:t>
      </w:r>
      <w:r w:rsidR="00AE6DEF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 do Projeto: </w:t>
      </w:r>
      <w:r w:rsidR="00D36B10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Importância </w:t>
      </w:r>
      <w:r w:rsidR="00FF3ADE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dos requisitos </w:t>
      </w:r>
      <w:r w:rsidR="00A02AA9" w:rsidRPr="00760325">
        <w:rPr>
          <w:rFonts w:ascii="Times New Roman" w:hAnsi="Times New Roman" w:cs="Times New Roman"/>
          <w:i/>
          <w:sz w:val="32"/>
          <w:szCs w:val="32"/>
          <w:u w:val="single"/>
        </w:rPr>
        <w:t>para o negócio.</w:t>
      </w:r>
      <w:bookmarkEnd w:id="14"/>
    </w:p>
    <w:p w14:paraId="7121B652" w14:textId="24D9EB84" w:rsidR="00BC32B9" w:rsidRPr="00BC32B9" w:rsidRDefault="003500BD" w:rsidP="00BC32B9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REUNIÕES NOS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DIA</w:t>
      </w:r>
      <w:r>
        <w:rPr>
          <w:rFonts w:ascii="Times New Roman" w:hAnsi="Times New Roman" w:cs="Times New Roman"/>
          <w:sz w:val="32"/>
          <w:szCs w:val="32"/>
        </w:rPr>
        <w:t>S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A35185" w:rsidRPr="00760325">
        <w:rPr>
          <w:rFonts w:ascii="Times New Roman" w:hAnsi="Times New Roman" w:cs="Times New Roman"/>
          <w:sz w:val="32"/>
          <w:szCs w:val="32"/>
        </w:rPr>
        <w:t>22, 25, 26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DE FEVEREIRO,</w:t>
      </w:r>
      <w:r w:rsidR="00205498">
        <w:rPr>
          <w:rFonts w:ascii="Times New Roman" w:hAnsi="Times New Roman" w:cs="Times New Roman"/>
          <w:sz w:val="32"/>
          <w:szCs w:val="32"/>
        </w:rPr>
        <w:t xml:space="preserve"> 1, 4</w:t>
      </w:r>
      <w:r w:rsidR="003C1AF3">
        <w:rPr>
          <w:rFonts w:ascii="Times New Roman" w:hAnsi="Times New Roman" w:cs="Times New Roman"/>
          <w:sz w:val="32"/>
          <w:szCs w:val="32"/>
        </w:rPr>
        <w:t xml:space="preserve"> E </w:t>
      </w:r>
      <w:r w:rsidR="00606652">
        <w:rPr>
          <w:rFonts w:ascii="Times New Roman" w:hAnsi="Times New Roman" w:cs="Times New Roman"/>
          <w:sz w:val="32"/>
          <w:szCs w:val="32"/>
        </w:rPr>
        <w:t>5</w:t>
      </w:r>
      <w:r w:rsidR="002D4047">
        <w:rPr>
          <w:rFonts w:ascii="Times New Roman" w:hAnsi="Times New Roman" w:cs="Times New Roman"/>
          <w:sz w:val="32"/>
          <w:szCs w:val="32"/>
        </w:rPr>
        <w:t xml:space="preserve"> </w:t>
      </w:r>
      <w:r w:rsidR="00606652">
        <w:rPr>
          <w:rFonts w:ascii="Times New Roman" w:hAnsi="Times New Roman" w:cs="Times New Roman"/>
          <w:sz w:val="32"/>
          <w:szCs w:val="32"/>
        </w:rPr>
        <w:t xml:space="preserve"> </w:t>
      </w:r>
      <w:r w:rsidR="0061631B">
        <w:rPr>
          <w:rFonts w:ascii="Times New Roman" w:hAnsi="Times New Roman" w:cs="Times New Roman"/>
          <w:sz w:val="32"/>
          <w:szCs w:val="32"/>
        </w:rPr>
        <w:t xml:space="preserve">DE MARÇO, </w:t>
      </w:r>
      <w:r w:rsidR="0094666F">
        <w:rPr>
          <w:rFonts w:ascii="Times New Roman" w:hAnsi="Times New Roman" w:cs="Times New Roman"/>
          <w:sz w:val="32"/>
          <w:szCs w:val="32"/>
        </w:rPr>
        <w:t>ADEMAIS</w:t>
      </w:r>
      <w:r w:rsidR="003227F0">
        <w:rPr>
          <w:rFonts w:ascii="Times New Roman" w:hAnsi="Times New Roman" w:cs="Times New Roman"/>
          <w:sz w:val="32"/>
          <w:szCs w:val="32"/>
        </w:rPr>
        <w:t xml:space="preserve">, </w:t>
      </w:r>
      <w:r w:rsidR="0094247D">
        <w:rPr>
          <w:rFonts w:ascii="Times New Roman" w:hAnsi="Times New Roman" w:cs="Times New Roman"/>
          <w:sz w:val="32"/>
          <w:szCs w:val="32"/>
        </w:rPr>
        <w:t>AP</w:t>
      </w:r>
      <w:r w:rsidR="00A343D4">
        <w:rPr>
          <w:rFonts w:ascii="Times New Roman" w:hAnsi="Times New Roman" w:cs="Times New Roman"/>
          <w:sz w:val="32"/>
          <w:szCs w:val="32"/>
        </w:rPr>
        <w:t>ÓS A RE</w:t>
      </w:r>
      <w:r w:rsidR="00DB5DC9">
        <w:rPr>
          <w:rFonts w:ascii="Times New Roman" w:hAnsi="Times New Roman" w:cs="Times New Roman"/>
          <w:sz w:val="32"/>
          <w:szCs w:val="32"/>
        </w:rPr>
        <w:t>E</w:t>
      </w:r>
      <w:r w:rsidR="00A343D4">
        <w:rPr>
          <w:rFonts w:ascii="Times New Roman" w:hAnsi="Times New Roman" w:cs="Times New Roman"/>
          <w:sz w:val="32"/>
          <w:szCs w:val="32"/>
        </w:rPr>
        <w:t>STRUTURAÇÃO</w:t>
      </w:r>
      <w:r w:rsidR="007D555C">
        <w:rPr>
          <w:rFonts w:ascii="Times New Roman" w:hAnsi="Times New Roman" w:cs="Times New Roman"/>
          <w:sz w:val="32"/>
          <w:szCs w:val="32"/>
        </w:rPr>
        <w:t xml:space="preserve"> DOS GRUPOS</w:t>
      </w:r>
      <w:r w:rsidR="00B96DF8">
        <w:rPr>
          <w:rFonts w:ascii="Times New Roman" w:hAnsi="Times New Roman" w:cs="Times New Roman"/>
          <w:sz w:val="32"/>
          <w:szCs w:val="32"/>
        </w:rPr>
        <w:t>, AS MESMAS</w:t>
      </w:r>
      <w:r w:rsidR="007D555C">
        <w:rPr>
          <w:rFonts w:ascii="Times New Roman" w:hAnsi="Times New Roman" w:cs="Times New Roman"/>
          <w:sz w:val="32"/>
          <w:szCs w:val="32"/>
        </w:rPr>
        <w:t xml:space="preserve"> FORAM FEITAS NOS DIAS </w:t>
      </w:r>
      <w:r w:rsidR="00606652">
        <w:rPr>
          <w:rFonts w:ascii="Times New Roman" w:hAnsi="Times New Roman" w:cs="Times New Roman"/>
          <w:sz w:val="32"/>
          <w:szCs w:val="32"/>
        </w:rPr>
        <w:t>19 A 2</w:t>
      </w:r>
      <w:r w:rsidR="001F6C28">
        <w:rPr>
          <w:rFonts w:ascii="Times New Roman" w:hAnsi="Times New Roman" w:cs="Times New Roman"/>
          <w:sz w:val="32"/>
          <w:szCs w:val="32"/>
        </w:rPr>
        <w:t>9</w:t>
      </w:r>
      <w:r w:rsidR="00606652">
        <w:rPr>
          <w:rFonts w:ascii="Times New Roman" w:hAnsi="Times New Roman" w:cs="Times New Roman"/>
          <w:sz w:val="32"/>
          <w:szCs w:val="32"/>
        </w:rPr>
        <w:t xml:space="preserve"> D</w:t>
      </w:r>
      <w:r w:rsidR="00BC32B9">
        <w:rPr>
          <w:rFonts w:ascii="Times New Roman" w:hAnsi="Times New Roman" w:cs="Times New Roman"/>
          <w:sz w:val="32"/>
          <w:szCs w:val="32"/>
        </w:rPr>
        <w:t>O MESMO MÊS</w:t>
      </w:r>
      <w:r w:rsidR="001F6C28">
        <w:rPr>
          <w:rFonts w:ascii="Times New Roman" w:hAnsi="Times New Roman" w:cs="Times New Roman"/>
          <w:sz w:val="32"/>
          <w:szCs w:val="32"/>
        </w:rPr>
        <w:t xml:space="preserve"> E DEMOS</w:t>
      </w:r>
      <w:r w:rsidR="00E1313C">
        <w:rPr>
          <w:rFonts w:ascii="Times New Roman" w:hAnsi="Times New Roman" w:cs="Times New Roman"/>
          <w:sz w:val="32"/>
          <w:szCs w:val="32"/>
        </w:rPr>
        <w:t xml:space="preserve"> CONTINUIDADE NOS DIAS 1,5 AO 9 E NOS DIAS 15</w:t>
      </w:r>
      <w:r w:rsidR="00AA0938">
        <w:rPr>
          <w:rFonts w:ascii="Times New Roman" w:hAnsi="Times New Roman" w:cs="Times New Roman"/>
          <w:sz w:val="32"/>
          <w:szCs w:val="32"/>
        </w:rPr>
        <w:t>,</w:t>
      </w:r>
      <w:r w:rsidR="00E1313C">
        <w:rPr>
          <w:rFonts w:ascii="Times New Roman" w:hAnsi="Times New Roman" w:cs="Times New Roman"/>
          <w:sz w:val="32"/>
          <w:szCs w:val="32"/>
        </w:rPr>
        <w:t xml:space="preserve"> 16</w:t>
      </w:r>
      <w:r w:rsidR="00AA0938">
        <w:rPr>
          <w:rFonts w:ascii="Times New Roman" w:hAnsi="Times New Roman" w:cs="Times New Roman"/>
          <w:sz w:val="32"/>
          <w:szCs w:val="32"/>
        </w:rPr>
        <w:t xml:space="preserve"> e </w:t>
      </w:r>
      <w:r w:rsidR="000D0FFF">
        <w:rPr>
          <w:rFonts w:ascii="Times New Roman" w:hAnsi="Times New Roman" w:cs="Times New Roman"/>
          <w:sz w:val="32"/>
          <w:szCs w:val="32"/>
        </w:rPr>
        <w:t>19</w:t>
      </w:r>
      <w:r w:rsidR="00E1313C">
        <w:rPr>
          <w:rFonts w:ascii="Times New Roman" w:hAnsi="Times New Roman" w:cs="Times New Roman"/>
          <w:sz w:val="32"/>
          <w:szCs w:val="32"/>
        </w:rPr>
        <w:t xml:space="preserve"> DE ABRIL.</w:t>
      </w:r>
    </w:p>
    <w:p w14:paraId="43895251" w14:textId="21A39149" w:rsidR="00A35185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03FB6">
        <w:rPr>
          <w:rFonts w:ascii="Times New Roman" w:hAnsi="Times New Roman" w:cs="Times New Roman"/>
          <w:sz w:val="32"/>
          <w:szCs w:val="32"/>
        </w:rPr>
        <w:t xml:space="preserve">DESENVOLVER </w:t>
      </w:r>
      <w:r w:rsidRPr="00760325">
        <w:rPr>
          <w:rFonts w:ascii="Times New Roman" w:hAnsi="Times New Roman" w:cs="Times New Roman"/>
          <w:sz w:val="32"/>
          <w:szCs w:val="32"/>
        </w:rPr>
        <w:t>o site completo com integração ao banco de dados e devidamente conectado ao servidor.</w:t>
      </w:r>
    </w:p>
    <w:p w14:paraId="3C512D31" w14:textId="46942FDF" w:rsidR="00A35185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SENSORES</w:t>
      </w:r>
      <w:r w:rsidR="0046776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Pr="00760325">
        <w:rPr>
          <w:rFonts w:ascii="Times New Roman" w:hAnsi="Times New Roman" w:cs="Times New Roman"/>
          <w:sz w:val="32"/>
          <w:szCs w:val="32"/>
        </w:rPr>
        <w:t>totalmente configurados e instalados nos locais determinados na visita.</w:t>
      </w:r>
    </w:p>
    <w:p w14:paraId="004CF4C3" w14:textId="4B720F52" w:rsidR="00FC5A3D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CRIAÇÃO do login do cliente ao nosso site para que ele possa ter acesso a toda a sua funcionalidade.</w:t>
      </w:r>
    </w:p>
    <w:p w14:paraId="49C6124A" w14:textId="73B38A95" w:rsidR="00FC5A3D" w:rsidRPr="00803FB6" w:rsidRDefault="0085325D" w:rsidP="0081643D">
      <w:pPr>
        <w:spacing w:before="240" w:after="240"/>
        <w:jc w:val="both"/>
        <w:rPr>
          <w:rFonts w:ascii="Times New Roman" w:hAnsi="Times New Roman" w:cs="Times New Roman"/>
          <w:i/>
          <w:sz w:val="32"/>
          <w:szCs w:val="32"/>
        </w:rPr>
      </w:pPr>
      <w:bookmarkStart w:id="15" w:name="_Toc65419961"/>
      <w:bookmarkStart w:id="16" w:name="_Toc65680389"/>
      <w:bookmarkStart w:id="17" w:name="_Toc69494394"/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1</w:t>
      </w:r>
      <w:r w:rsid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F600F2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Integrantes deste </w:t>
      </w:r>
      <w:r w:rsidR="00B6011C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Projeto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5"/>
      <w:bookmarkEnd w:id="16"/>
      <w:bookmarkEnd w:id="17"/>
    </w:p>
    <w:p w14:paraId="6CB4B788" w14:textId="04263F81" w:rsidR="00401DD5" w:rsidRDefault="00401DD5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Ant</w:t>
      </w:r>
      <w:r w:rsidR="0085770E">
        <w:rPr>
          <w:rFonts w:ascii="Times New Roman" w:hAnsi="Times New Roman" w:cs="Times New Roman"/>
          <w:sz w:val="32"/>
          <w:szCs w:val="32"/>
        </w:rPr>
        <w:t>ô</w:t>
      </w:r>
      <w:r>
        <w:rPr>
          <w:rFonts w:ascii="Times New Roman" w:hAnsi="Times New Roman" w:cs="Times New Roman"/>
          <w:sz w:val="32"/>
          <w:szCs w:val="32"/>
        </w:rPr>
        <w:t>nio</w:t>
      </w:r>
      <w:r w:rsidR="007E786C">
        <w:rPr>
          <w:rFonts w:ascii="Times New Roman" w:hAnsi="Times New Roman" w:cs="Times New Roman"/>
          <w:sz w:val="32"/>
          <w:szCs w:val="32"/>
        </w:rPr>
        <w:t xml:space="preserve"> Augusto Fonseca </w:t>
      </w:r>
      <w:r w:rsidR="000A3F80">
        <w:rPr>
          <w:rFonts w:ascii="Times New Roman" w:hAnsi="Times New Roman" w:cs="Times New Roman"/>
          <w:sz w:val="32"/>
          <w:szCs w:val="32"/>
        </w:rPr>
        <w:t>Monteiro</w:t>
      </w:r>
      <w:r w:rsidR="00186EB9">
        <w:rPr>
          <w:rFonts w:ascii="Times New Roman" w:hAnsi="Times New Roman" w:cs="Times New Roman"/>
          <w:sz w:val="32"/>
          <w:szCs w:val="32"/>
        </w:rPr>
        <w:t xml:space="preserve"> </w:t>
      </w:r>
      <w:r w:rsidR="00186EB9" w:rsidRPr="00760325">
        <w:rPr>
          <w:rFonts w:ascii="Times New Roman" w:hAnsi="Times New Roman" w:cs="Times New Roman"/>
          <w:sz w:val="32"/>
          <w:szCs w:val="32"/>
        </w:rPr>
        <w:t>|</w:t>
      </w:r>
      <w:r w:rsidR="000A3F80">
        <w:rPr>
          <w:rFonts w:ascii="Times New Roman" w:hAnsi="Times New Roman" w:cs="Times New Roman"/>
          <w:sz w:val="32"/>
          <w:szCs w:val="32"/>
        </w:rPr>
        <w:t xml:space="preserve"> </w:t>
      </w:r>
      <w:r w:rsidR="00236433">
        <w:rPr>
          <w:rFonts w:ascii="Times New Roman" w:hAnsi="Times New Roman" w:cs="Times New Roman"/>
          <w:sz w:val="32"/>
          <w:szCs w:val="32"/>
        </w:rPr>
        <w:t xml:space="preserve">RA: </w:t>
      </w:r>
      <w:r w:rsidR="003B5B1E">
        <w:rPr>
          <w:rFonts w:ascii="Times New Roman" w:hAnsi="Times New Roman" w:cs="Times New Roman"/>
          <w:sz w:val="32"/>
          <w:szCs w:val="32"/>
        </w:rPr>
        <w:t>01211006</w:t>
      </w:r>
      <w:r w:rsidR="00E7688D">
        <w:rPr>
          <w:rFonts w:ascii="Times New Roman" w:hAnsi="Times New Roman" w:cs="Times New Roman"/>
          <w:sz w:val="32"/>
          <w:szCs w:val="32"/>
        </w:rPr>
        <w:t>.</w:t>
      </w:r>
    </w:p>
    <w:p w14:paraId="34E9099D" w14:textId="25AA194B" w:rsidR="00401DD5" w:rsidRDefault="00316E80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Bru</w:t>
      </w:r>
      <w:r w:rsidR="00B83D72">
        <w:rPr>
          <w:rFonts w:ascii="Times New Roman" w:hAnsi="Times New Roman" w:cs="Times New Roman"/>
          <w:sz w:val="32"/>
          <w:szCs w:val="32"/>
        </w:rPr>
        <w:t>nno Costa Castigrini</w:t>
      </w:r>
      <w:r w:rsidR="00FA7C82">
        <w:rPr>
          <w:rFonts w:ascii="Times New Roman" w:hAnsi="Times New Roman" w:cs="Times New Roman"/>
          <w:sz w:val="32"/>
          <w:szCs w:val="32"/>
        </w:rPr>
        <w:t xml:space="preserve"> | </w:t>
      </w:r>
      <w:r w:rsidR="00236433">
        <w:rPr>
          <w:rFonts w:ascii="Times New Roman" w:hAnsi="Times New Roman" w:cs="Times New Roman"/>
          <w:sz w:val="32"/>
          <w:szCs w:val="32"/>
        </w:rPr>
        <w:t xml:space="preserve">RA: </w:t>
      </w:r>
      <w:r w:rsidR="00FA7C82">
        <w:rPr>
          <w:rFonts w:ascii="Times New Roman" w:hAnsi="Times New Roman" w:cs="Times New Roman"/>
          <w:sz w:val="32"/>
          <w:szCs w:val="32"/>
        </w:rPr>
        <w:t>01211016.</w:t>
      </w:r>
    </w:p>
    <w:p w14:paraId="5F28C74D" w14:textId="77777777" w:rsidR="000D4040" w:rsidRPr="00760325" w:rsidRDefault="000D4040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Gustavo Quaresma da Costa | RA: 01211055.</w:t>
      </w:r>
    </w:p>
    <w:p w14:paraId="4955FC5A" w14:textId="77777777" w:rsidR="00A81D24" w:rsidRPr="00760325" w:rsidRDefault="00A81D24" w:rsidP="0081643D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Luiz Henrique Oliveira Nardi | RA: 01211089.</w:t>
      </w:r>
    </w:p>
    <w:p w14:paraId="0D0DA7F9" w14:textId="0751BF62" w:rsidR="004C1765" w:rsidRPr="00164F57" w:rsidRDefault="00BD727F" w:rsidP="00164F57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Vit</w:t>
      </w:r>
      <w:r w:rsidR="00AF1C36">
        <w:rPr>
          <w:rFonts w:ascii="Times New Roman" w:hAnsi="Times New Roman" w:cs="Times New Roman"/>
          <w:sz w:val="32"/>
          <w:szCs w:val="32"/>
        </w:rPr>
        <w:t>ória da Silva Eleutério</w:t>
      </w:r>
      <w:r w:rsidR="00695445">
        <w:rPr>
          <w:rFonts w:ascii="Times New Roman" w:hAnsi="Times New Roman" w:cs="Times New Roman"/>
          <w:sz w:val="32"/>
          <w:szCs w:val="32"/>
        </w:rPr>
        <w:t xml:space="preserve"> Pinto</w:t>
      </w:r>
      <w:r w:rsidR="00236433">
        <w:rPr>
          <w:rFonts w:ascii="Times New Roman" w:hAnsi="Times New Roman" w:cs="Times New Roman"/>
          <w:sz w:val="32"/>
          <w:szCs w:val="32"/>
        </w:rPr>
        <w:t xml:space="preserve"> | RA:</w:t>
      </w:r>
      <w:r w:rsidR="007D404A">
        <w:rPr>
          <w:rFonts w:ascii="Times New Roman" w:hAnsi="Times New Roman" w:cs="Times New Roman"/>
          <w:sz w:val="32"/>
          <w:szCs w:val="32"/>
        </w:rPr>
        <w:t>01211131.</w:t>
      </w:r>
    </w:p>
    <w:p w14:paraId="1C588917" w14:textId="51F4AC6D" w:rsidR="0063563B" w:rsidRPr="0063563B" w:rsidRDefault="00E1313C" w:rsidP="0063563B">
      <w:pPr>
        <w:pStyle w:val="PargrafodaLista"/>
        <w:spacing w:before="240" w:after="240"/>
        <w:ind w:left="360"/>
        <w:jc w:val="both"/>
        <w:rPr>
          <w:rFonts w:ascii="Times New Roman" w:eastAsiaTheme="majorEastAsia" w:hAnsi="Times New Roman" w:cs="Times New Roman"/>
          <w:b/>
          <w:bCs/>
          <w:i/>
          <w:iCs/>
          <w:color w:val="365F91" w:themeColor="accent1" w:themeShade="BF"/>
          <w:sz w:val="32"/>
          <w:szCs w:val="32"/>
          <w:u w:val="single"/>
        </w:rPr>
      </w:pPr>
      <w:bookmarkStart w:id="18" w:name="_Toc69494395"/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1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6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Planilha de Riscos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8"/>
    </w:p>
    <w:p w14:paraId="245C2BD9" w14:textId="0B8FFCF8" w:rsidR="008B099F" w:rsidRDefault="0063563B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3563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F19920" wp14:editId="3156057D">
            <wp:extent cx="5400040" cy="7837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721" cy="8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27DD" w14:textId="4C1D5384" w:rsidR="0063563B" w:rsidRPr="0063563B" w:rsidRDefault="0063563B" w:rsidP="0063563B">
      <w:pPr>
        <w:pStyle w:val="PargrafodaLista"/>
        <w:spacing w:before="240" w:after="240"/>
        <w:ind w:left="360"/>
        <w:jc w:val="both"/>
        <w:rPr>
          <w:rFonts w:ascii="Times New Roman" w:hAnsi="Times New Roman" w:cs="Times New Roman"/>
          <w:i/>
          <w:sz w:val="32"/>
          <w:szCs w:val="32"/>
        </w:rPr>
      </w:pPr>
      <w:bookmarkStart w:id="19" w:name="_Toc69494396"/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1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7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Planilha Backlog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9"/>
    </w:p>
    <w:p w14:paraId="219AE35B" w14:textId="73DA64CC" w:rsidR="0063563B" w:rsidRDefault="007648EF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48E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B038067" wp14:editId="19FB1882">
            <wp:extent cx="5400040" cy="21329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D0BC" w14:textId="77777777" w:rsidR="0063753A" w:rsidRPr="00E27D6E" w:rsidRDefault="0063753A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63753A" w:rsidRPr="00E27D6E" w:rsidSect="00D819B1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7A78D" w14:textId="77777777" w:rsidR="0041770D" w:rsidRDefault="0041770D" w:rsidP="005E1593">
      <w:r>
        <w:separator/>
      </w:r>
    </w:p>
  </w:endnote>
  <w:endnote w:type="continuationSeparator" w:id="0">
    <w:p w14:paraId="78E891F4" w14:textId="77777777" w:rsidR="0041770D" w:rsidRDefault="0041770D" w:rsidP="005E1593">
      <w:r>
        <w:continuationSeparator/>
      </w:r>
    </w:p>
  </w:endnote>
  <w:endnote w:type="continuationNotice" w:id="1">
    <w:p w14:paraId="26DF4888" w14:textId="77777777" w:rsidR="0041770D" w:rsidRDefault="004177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027927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00A9B24" w14:textId="00B92929" w:rsidR="001474C4" w:rsidRDefault="001474C4" w:rsidP="00C4623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3A06FD9E" w14:textId="502F36F8" w:rsidR="00187B11" w:rsidRDefault="00187B11" w:rsidP="001474C4">
    <w:pPr>
      <w:pStyle w:val="Rodap"/>
      <w:framePr w:w="3397" w:h="337" w:hRule="exact" w:wrap="none" w:vAnchor="text" w:hAnchor="page" w:x="8077" w:y="-128"/>
      <w:ind w:left="1416" w:right="360" w:firstLine="360"/>
      <w:jc w:val="both"/>
      <w:rPr>
        <w:rStyle w:val="Nmerodepgina"/>
      </w:rPr>
    </w:pPr>
  </w:p>
  <w:p w14:paraId="35994762" w14:textId="77777777" w:rsidR="003F1D0F" w:rsidRDefault="003F1D0F" w:rsidP="00187B1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3556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9B0224" w14:textId="62B42434" w:rsidR="008B1BB6" w:rsidRPr="008B1BB6" w:rsidRDefault="008B1BB6">
            <w:pPr>
              <w:pStyle w:val="Rodap"/>
              <w:jc w:val="right"/>
            </w:pP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Página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PAGE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NUMPAGES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  <w:p w14:paraId="4F513CA8" w14:textId="47548E63" w:rsidR="009B754B" w:rsidRDefault="009B754B" w:rsidP="004B20D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A362" w14:textId="77777777" w:rsidR="0041770D" w:rsidRDefault="0041770D" w:rsidP="005E1593">
      <w:r>
        <w:separator/>
      </w:r>
    </w:p>
  </w:footnote>
  <w:footnote w:type="continuationSeparator" w:id="0">
    <w:p w14:paraId="74BF3812" w14:textId="77777777" w:rsidR="0041770D" w:rsidRDefault="0041770D" w:rsidP="005E1593">
      <w:r>
        <w:continuationSeparator/>
      </w:r>
    </w:p>
  </w:footnote>
  <w:footnote w:type="continuationNotice" w:id="1">
    <w:p w14:paraId="62902F19" w14:textId="77777777" w:rsidR="0041770D" w:rsidRDefault="004177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46543" w14:textId="6B57EF21" w:rsidR="00C46231" w:rsidRDefault="00C46231" w:rsidP="00C46231">
    <w:pPr>
      <w:pStyle w:val="Cabealho"/>
      <w:framePr w:wrap="none" w:vAnchor="text" w:hAnchor="margin" w:xAlign="center" w:y="1"/>
      <w:rPr>
        <w:rStyle w:val="Nmerodepgina"/>
      </w:rPr>
    </w:pPr>
  </w:p>
  <w:p w14:paraId="015331B8" w14:textId="77777777" w:rsidR="001474C4" w:rsidRDefault="001474C4" w:rsidP="00C4623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A212" w14:textId="1C76061B" w:rsidR="001474C4" w:rsidRDefault="001474C4" w:rsidP="00C46231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75B"/>
    <w:multiLevelType w:val="hybridMultilevel"/>
    <w:tmpl w:val="5DF05050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39A4A21"/>
    <w:multiLevelType w:val="hybridMultilevel"/>
    <w:tmpl w:val="8E200B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B148C"/>
    <w:multiLevelType w:val="hybridMultilevel"/>
    <w:tmpl w:val="E92CDE42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3A10D7E"/>
    <w:multiLevelType w:val="hybridMultilevel"/>
    <w:tmpl w:val="2CB6BE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6D11BC8"/>
    <w:multiLevelType w:val="hybridMultilevel"/>
    <w:tmpl w:val="EEC8F860"/>
    <w:lvl w:ilvl="0" w:tplc="FC947C9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A4A"/>
    <w:multiLevelType w:val="hybridMultilevel"/>
    <w:tmpl w:val="A288C92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6720AC"/>
    <w:multiLevelType w:val="hybridMultilevel"/>
    <w:tmpl w:val="0AE8EA36"/>
    <w:lvl w:ilvl="0" w:tplc="C47C684E">
      <w:start w:val="1"/>
      <w:numFmt w:val="decimal"/>
      <w:pStyle w:val="Sumrio1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i/>
        <w:iCs/>
        <w:sz w:val="28"/>
        <w:szCs w:val="28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FDB6714"/>
    <w:multiLevelType w:val="hybridMultilevel"/>
    <w:tmpl w:val="51221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C2097"/>
    <w:multiLevelType w:val="hybridMultilevel"/>
    <w:tmpl w:val="E382A0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0171E"/>
    <w:rsid w:val="00002E92"/>
    <w:rsid w:val="00003561"/>
    <w:rsid w:val="000039E1"/>
    <w:rsid w:val="00011BCD"/>
    <w:rsid w:val="00012418"/>
    <w:rsid w:val="000132A0"/>
    <w:rsid w:val="000167B7"/>
    <w:rsid w:val="0001703D"/>
    <w:rsid w:val="00022EA3"/>
    <w:rsid w:val="00025511"/>
    <w:rsid w:val="000306FA"/>
    <w:rsid w:val="000426C3"/>
    <w:rsid w:val="00045A50"/>
    <w:rsid w:val="00047132"/>
    <w:rsid w:val="0004790E"/>
    <w:rsid w:val="00053192"/>
    <w:rsid w:val="00053E9C"/>
    <w:rsid w:val="00054CA2"/>
    <w:rsid w:val="00055555"/>
    <w:rsid w:val="00057CF0"/>
    <w:rsid w:val="000611FF"/>
    <w:rsid w:val="00065EAA"/>
    <w:rsid w:val="00066583"/>
    <w:rsid w:val="00071511"/>
    <w:rsid w:val="00072AED"/>
    <w:rsid w:val="0007469D"/>
    <w:rsid w:val="00085A0B"/>
    <w:rsid w:val="000872A8"/>
    <w:rsid w:val="000916A4"/>
    <w:rsid w:val="0009379F"/>
    <w:rsid w:val="000A1537"/>
    <w:rsid w:val="000A37DE"/>
    <w:rsid w:val="000A3F80"/>
    <w:rsid w:val="000A660A"/>
    <w:rsid w:val="000A766E"/>
    <w:rsid w:val="000B029A"/>
    <w:rsid w:val="000B5B45"/>
    <w:rsid w:val="000B619A"/>
    <w:rsid w:val="000C064D"/>
    <w:rsid w:val="000C1AC0"/>
    <w:rsid w:val="000C3A8D"/>
    <w:rsid w:val="000C6A0E"/>
    <w:rsid w:val="000C722A"/>
    <w:rsid w:val="000C752F"/>
    <w:rsid w:val="000D0CEC"/>
    <w:rsid w:val="000D0FFF"/>
    <w:rsid w:val="000D3CC4"/>
    <w:rsid w:val="000D4040"/>
    <w:rsid w:val="000D6C86"/>
    <w:rsid w:val="000E2638"/>
    <w:rsid w:val="000E2853"/>
    <w:rsid w:val="000E386E"/>
    <w:rsid w:val="000E3FBC"/>
    <w:rsid w:val="000E53DA"/>
    <w:rsid w:val="000E542E"/>
    <w:rsid w:val="000E5BD0"/>
    <w:rsid w:val="000F257A"/>
    <w:rsid w:val="000F509B"/>
    <w:rsid w:val="000F6250"/>
    <w:rsid w:val="000F636C"/>
    <w:rsid w:val="00103314"/>
    <w:rsid w:val="00103DA0"/>
    <w:rsid w:val="00105B94"/>
    <w:rsid w:val="001067D7"/>
    <w:rsid w:val="00126FFF"/>
    <w:rsid w:val="001314E8"/>
    <w:rsid w:val="00133CBF"/>
    <w:rsid w:val="00137694"/>
    <w:rsid w:val="001467A3"/>
    <w:rsid w:val="00146A42"/>
    <w:rsid w:val="001474C4"/>
    <w:rsid w:val="001574CF"/>
    <w:rsid w:val="00157685"/>
    <w:rsid w:val="00157978"/>
    <w:rsid w:val="0016052D"/>
    <w:rsid w:val="00161AC7"/>
    <w:rsid w:val="001621D8"/>
    <w:rsid w:val="0016260C"/>
    <w:rsid w:val="00162B51"/>
    <w:rsid w:val="00164F57"/>
    <w:rsid w:val="00165903"/>
    <w:rsid w:val="00171E1A"/>
    <w:rsid w:val="0017356A"/>
    <w:rsid w:val="00174504"/>
    <w:rsid w:val="00180A14"/>
    <w:rsid w:val="00181AB4"/>
    <w:rsid w:val="0018522B"/>
    <w:rsid w:val="00186750"/>
    <w:rsid w:val="00186ACE"/>
    <w:rsid w:val="00186EB9"/>
    <w:rsid w:val="00187B11"/>
    <w:rsid w:val="00195E64"/>
    <w:rsid w:val="00197FB5"/>
    <w:rsid w:val="001A0B56"/>
    <w:rsid w:val="001A2799"/>
    <w:rsid w:val="001A3D12"/>
    <w:rsid w:val="001A4432"/>
    <w:rsid w:val="001A4ACE"/>
    <w:rsid w:val="001A61D8"/>
    <w:rsid w:val="001B0660"/>
    <w:rsid w:val="001B1FE7"/>
    <w:rsid w:val="001B22C2"/>
    <w:rsid w:val="001B2336"/>
    <w:rsid w:val="001B344F"/>
    <w:rsid w:val="001C09F7"/>
    <w:rsid w:val="001C46E8"/>
    <w:rsid w:val="001D0642"/>
    <w:rsid w:val="001D36AD"/>
    <w:rsid w:val="001D497F"/>
    <w:rsid w:val="001D5BF6"/>
    <w:rsid w:val="001D6096"/>
    <w:rsid w:val="001D6B09"/>
    <w:rsid w:val="001E1E2F"/>
    <w:rsid w:val="001E25C1"/>
    <w:rsid w:val="001E2889"/>
    <w:rsid w:val="001E3394"/>
    <w:rsid w:val="001E4B84"/>
    <w:rsid w:val="001E643B"/>
    <w:rsid w:val="001E6974"/>
    <w:rsid w:val="001E6C2A"/>
    <w:rsid w:val="001F23DC"/>
    <w:rsid w:val="001F2C0E"/>
    <w:rsid w:val="001F3D30"/>
    <w:rsid w:val="001F6C28"/>
    <w:rsid w:val="001F7CB5"/>
    <w:rsid w:val="00201BE8"/>
    <w:rsid w:val="00205498"/>
    <w:rsid w:val="00211D53"/>
    <w:rsid w:val="00213C43"/>
    <w:rsid w:val="0021464E"/>
    <w:rsid w:val="00214BC3"/>
    <w:rsid w:val="00222C31"/>
    <w:rsid w:val="00227FBF"/>
    <w:rsid w:val="002300EF"/>
    <w:rsid w:val="00231746"/>
    <w:rsid w:val="00231871"/>
    <w:rsid w:val="00235FE5"/>
    <w:rsid w:val="0023623B"/>
    <w:rsid w:val="00236433"/>
    <w:rsid w:val="00240A44"/>
    <w:rsid w:val="0024227E"/>
    <w:rsid w:val="00243EA2"/>
    <w:rsid w:val="00244CCE"/>
    <w:rsid w:val="00244E85"/>
    <w:rsid w:val="002470DB"/>
    <w:rsid w:val="00247D58"/>
    <w:rsid w:val="00257129"/>
    <w:rsid w:val="002623AB"/>
    <w:rsid w:val="00263DB2"/>
    <w:rsid w:val="00264E08"/>
    <w:rsid w:val="00265DC8"/>
    <w:rsid w:val="002665EA"/>
    <w:rsid w:val="00267F0C"/>
    <w:rsid w:val="00272D55"/>
    <w:rsid w:val="00272D78"/>
    <w:rsid w:val="00274187"/>
    <w:rsid w:val="002743A7"/>
    <w:rsid w:val="00274BD5"/>
    <w:rsid w:val="00277945"/>
    <w:rsid w:val="00280558"/>
    <w:rsid w:val="00284D4E"/>
    <w:rsid w:val="0028566A"/>
    <w:rsid w:val="0028566C"/>
    <w:rsid w:val="00286815"/>
    <w:rsid w:val="00286935"/>
    <w:rsid w:val="0028695A"/>
    <w:rsid w:val="0029005C"/>
    <w:rsid w:val="00293532"/>
    <w:rsid w:val="00293ABD"/>
    <w:rsid w:val="00293B21"/>
    <w:rsid w:val="00293D12"/>
    <w:rsid w:val="00293ED8"/>
    <w:rsid w:val="0029612D"/>
    <w:rsid w:val="00296602"/>
    <w:rsid w:val="002969E8"/>
    <w:rsid w:val="002A09F6"/>
    <w:rsid w:val="002A1132"/>
    <w:rsid w:val="002A19BF"/>
    <w:rsid w:val="002A6F76"/>
    <w:rsid w:val="002A7683"/>
    <w:rsid w:val="002B2247"/>
    <w:rsid w:val="002B32DE"/>
    <w:rsid w:val="002B6F17"/>
    <w:rsid w:val="002B7E41"/>
    <w:rsid w:val="002C17FB"/>
    <w:rsid w:val="002C3975"/>
    <w:rsid w:val="002D0E09"/>
    <w:rsid w:val="002D2960"/>
    <w:rsid w:val="002D4047"/>
    <w:rsid w:val="002D4FB3"/>
    <w:rsid w:val="002D5A1A"/>
    <w:rsid w:val="002D5B55"/>
    <w:rsid w:val="002D6808"/>
    <w:rsid w:val="002E5326"/>
    <w:rsid w:val="002E6290"/>
    <w:rsid w:val="002E6529"/>
    <w:rsid w:val="002F0005"/>
    <w:rsid w:val="002F26C2"/>
    <w:rsid w:val="002F2FE0"/>
    <w:rsid w:val="002F3362"/>
    <w:rsid w:val="002F59AB"/>
    <w:rsid w:val="003011F0"/>
    <w:rsid w:val="0030424A"/>
    <w:rsid w:val="0031553E"/>
    <w:rsid w:val="00316E80"/>
    <w:rsid w:val="003227F0"/>
    <w:rsid w:val="00323EFA"/>
    <w:rsid w:val="003249A5"/>
    <w:rsid w:val="003270DD"/>
    <w:rsid w:val="00327416"/>
    <w:rsid w:val="0032783C"/>
    <w:rsid w:val="00330EAA"/>
    <w:rsid w:val="00331443"/>
    <w:rsid w:val="00334109"/>
    <w:rsid w:val="00335904"/>
    <w:rsid w:val="00335A1F"/>
    <w:rsid w:val="00340D7B"/>
    <w:rsid w:val="00341B09"/>
    <w:rsid w:val="0034544C"/>
    <w:rsid w:val="003500BD"/>
    <w:rsid w:val="0035272C"/>
    <w:rsid w:val="00352C60"/>
    <w:rsid w:val="003654AE"/>
    <w:rsid w:val="003655C0"/>
    <w:rsid w:val="00366264"/>
    <w:rsid w:val="00371551"/>
    <w:rsid w:val="003735E8"/>
    <w:rsid w:val="00373C00"/>
    <w:rsid w:val="00374C2A"/>
    <w:rsid w:val="003853B3"/>
    <w:rsid w:val="00390113"/>
    <w:rsid w:val="00391B7D"/>
    <w:rsid w:val="003930CF"/>
    <w:rsid w:val="003932C5"/>
    <w:rsid w:val="00393AF2"/>
    <w:rsid w:val="00396FEB"/>
    <w:rsid w:val="003A2F3F"/>
    <w:rsid w:val="003A3A98"/>
    <w:rsid w:val="003A3E65"/>
    <w:rsid w:val="003A6597"/>
    <w:rsid w:val="003A6B6C"/>
    <w:rsid w:val="003A6C6F"/>
    <w:rsid w:val="003B019C"/>
    <w:rsid w:val="003B5B1E"/>
    <w:rsid w:val="003B6B7F"/>
    <w:rsid w:val="003B72D2"/>
    <w:rsid w:val="003C0473"/>
    <w:rsid w:val="003C1AF3"/>
    <w:rsid w:val="003C2E19"/>
    <w:rsid w:val="003C35F6"/>
    <w:rsid w:val="003C4FC3"/>
    <w:rsid w:val="003C517D"/>
    <w:rsid w:val="003C6AAD"/>
    <w:rsid w:val="003C6E6C"/>
    <w:rsid w:val="003D377B"/>
    <w:rsid w:val="003D437B"/>
    <w:rsid w:val="003E0011"/>
    <w:rsid w:val="003E1605"/>
    <w:rsid w:val="003E34B7"/>
    <w:rsid w:val="003E4631"/>
    <w:rsid w:val="003E7FD7"/>
    <w:rsid w:val="003F0B95"/>
    <w:rsid w:val="003F19F2"/>
    <w:rsid w:val="003F1D0F"/>
    <w:rsid w:val="003F6DF5"/>
    <w:rsid w:val="003F7147"/>
    <w:rsid w:val="00400398"/>
    <w:rsid w:val="004010DD"/>
    <w:rsid w:val="0040183B"/>
    <w:rsid w:val="00401DD5"/>
    <w:rsid w:val="00402F25"/>
    <w:rsid w:val="004117B0"/>
    <w:rsid w:val="0041551B"/>
    <w:rsid w:val="0041770D"/>
    <w:rsid w:val="00417716"/>
    <w:rsid w:val="00424175"/>
    <w:rsid w:val="0042425F"/>
    <w:rsid w:val="00425178"/>
    <w:rsid w:val="004251E1"/>
    <w:rsid w:val="0042609D"/>
    <w:rsid w:val="00427EA9"/>
    <w:rsid w:val="00431EB4"/>
    <w:rsid w:val="004324E7"/>
    <w:rsid w:val="0043358E"/>
    <w:rsid w:val="00434945"/>
    <w:rsid w:val="00441FC5"/>
    <w:rsid w:val="00443F82"/>
    <w:rsid w:val="00450256"/>
    <w:rsid w:val="00452419"/>
    <w:rsid w:val="00454924"/>
    <w:rsid w:val="00454EB4"/>
    <w:rsid w:val="00455C7F"/>
    <w:rsid w:val="004574C3"/>
    <w:rsid w:val="004614F5"/>
    <w:rsid w:val="00467762"/>
    <w:rsid w:val="00470724"/>
    <w:rsid w:val="0047169F"/>
    <w:rsid w:val="00476B31"/>
    <w:rsid w:val="00476C52"/>
    <w:rsid w:val="00476FF9"/>
    <w:rsid w:val="004828F5"/>
    <w:rsid w:val="00483CC7"/>
    <w:rsid w:val="004852AE"/>
    <w:rsid w:val="004903FC"/>
    <w:rsid w:val="004920B0"/>
    <w:rsid w:val="004931B0"/>
    <w:rsid w:val="00495550"/>
    <w:rsid w:val="004957AC"/>
    <w:rsid w:val="00495E94"/>
    <w:rsid w:val="00497A15"/>
    <w:rsid w:val="004A0AA7"/>
    <w:rsid w:val="004A3FE4"/>
    <w:rsid w:val="004A5033"/>
    <w:rsid w:val="004B00B7"/>
    <w:rsid w:val="004B20D3"/>
    <w:rsid w:val="004B2855"/>
    <w:rsid w:val="004B30E7"/>
    <w:rsid w:val="004B60AE"/>
    <w:rsid w:val="004B60F1"/>
    <w:rsid w:val="004B68BD"/>
    <w:rsid w:val="004C09CD"/>
    <w:rsid w:val="004C1765"/>
    <w:rsid w:val="004C346A"/>
    <w:rsid w:val="004C67F9"/>
    <w:rsid w:val="004C7BDD"/>
    <w:rsid w:val="004D0195"/>
    <w:rsid w:val="004D0F43"/>
    <w:rsid w:val="004D27A1"/>
    <w:rsid w:val="004D2FD9"/>
    <w:rsid w:val="004D5A57"/>
    <w:rsid w:val="004E1B45"/>
    <w:rsid w:val="004E2595"/>
    <w:rsid w:val="004E417C"/>
    <w:rsid w:val="004E4C9B"/>
    <w:rsid w:val="004F0B9D"/>
    <w:rsid w:val="004F14B2"/>
    <w:rsid w:val="004F14C9"/>
    <w:rsid w:val="004F1885"/>
    <w:rsid w:val="004F5D9D"/>
    <w:rsid w:val="004F61FA"/>
    <w:rsid w:val="005018B8"/>
    <w:rsid w:val="005077F1"/>
    <w:rsid w:val="00513066"/>
    <w:rsid w:val="005170B4"/>
    <w:rsid w:val="00517966"/>
    <w:rsid w:val="00530CAD"/>
    <w:rsid w:val="00531AED"/>
    <w:rsid w:val="00531CBA"/>
    <w:rsid w:val="00532236"/>
    <w:rsid w:val="00532658"/>
    <w:rsid w:val="00533453"/>
    <w:rsid w:val="00543C22"/>
    <w:rsid w:val="005501AB"/>
    <w:rsid w:val="00553088"/>
    <w:rsid w:val="0055540E"/>
    <w:rsid w:val="00556473"/>
    <w:rsid w:val="00556E00"/>
    <w:rsid w:val="005577E7"/>
    <w:rsid w:val="00563142"/>
    <w:rsid w:val="0056752E"/>
    <w:rsid w:val="00567B70"/>
    <w:rsid w:val="0057176A"/>
    <w:rsid w:val="00573C06"/>
    <w:rsid w:val="0057402F"/>
    <w:rsid w:val="0057448D"/>
    <w:rsid w:val="005746A9"/>
    <w:rsid w:val="005757D2"/>
    <w:rsid w:val="00575FA1"/>
    <w:rsid w:val="00585B06"/>
    <w:rsid w:val="00587038"/>
    <w:rsid w:val="005873A5"/>
    <w:rsid w:val="00587445"/>
    <w:rsid w:val="00594659"/>
    <w:rsid w:val="005965C2"/>
    <w:rsid w:val="005A36F8"/>
    <w:rsid w:val="005A4A8B"/>
    <w:rsid w:val="005A4E90"/>
    <w:rsid w:val="005B0DD4"/>
    <w:rsid w:val="005B2516"/>
    <w:rsid w:val="005B4260"/>
    <w:rsid w:val="005B508D"/>
    <w:rsid w:val="005B61DB"/>
    <w:rsid w:val="005C0861"/>
    <w:rsid w:val="005C5E50"/>
    <w:rsid w:val="005D6FC3"/>
    <w:rsid w:val="005E1593"/>
    <w:rsid w:val="005E3447"/>
    <w:rsid w:val="005F0993"/>
    <w:rsid w:val="005F14C1"/>
    <w:rsid w:val="005F2A7C"/>
    <w:rsid w:val="005F324D"/>
    <w:rsid w:val="005F39DE"/>
    <w:rsid w:val="005F487B"/>
    <w:rsid w:val="005F5647"/>
    <w:rsid w:val="0060049E"/>
    <w:rsid w:val="00601A2E"/>
    <w:rsid w:val="00605C60"/>
    <w:rsid w:val="00606652"/>
    <w:rsid w:val="00611BB5"/>
    <w:rsid w:val="00613848"/>
    <w:rsid w:val="0061631B"/>
    <w:rsid w:val="00620248"/>
    <w:rsid w:val="006214DC"/>
    <w:rsid w:val="006217A3"/>
    <w:rsid w:val="0062213D"/>
    <w:rsid w:val="00622AC9"/>
    <w:rsid w:val="00623434"/>
    <w:rsid w:val="0062374C"/>
    <w:rsid w:val="00631A54"/>
    <w:rsid w:val="00632B6C"/>
    <w:rsid w:val="00635323"/>
    <w:rsid w:val="0063563B"/>
    <w:rsid w:val="0063753A"/>
    <w:rsid w:val="006419CA"/>
    <w:rsid w:val="00642D5A"/>
    <w:rsid w:val="0064576F"/>
    <w:rsid w:val="00650AC5"/>
    <w:rsid w:val="00651C05"/>
    <w:rsid w:val="006520B0"/>
    <w:rsid w:val="00653526"/>
    <w:rsid w:val="006541D5"/>
    <w:rsid w:val="00663704"/>
    <w:rsid w:val="00664DE3"/>
    <w:rsid w:val="00665E41"/>
    <w:rsid w:val="006664A0"/>
    <w:rsid w:val="0067186F"/>
    <w:rsid w:val="00674EE5"/>
    <w:rsid w:val="00675EE2"/>
    <w:rsid w:val="006814AC"/>
    <w:rsid w:val="006823A3"/>
    <w:rsid w:val="00682563"/>
    <w:rsid w:val="00682FD3"/>
    <w:rsid w:val="0068792D"/>
    <w:rsid w:val="00687CCE"/>
    <w:rsid w:val="0069000B"/>
    <w:rsid w:val="0069088C"/>
    <w:rsid w:val="00690C74"/>
    <w:rsid w:val="00691515"/>
    <w:rsid w:val="0069375C"/>
    <w:rsid w:val="00694421"/>
    <w:rsid w:val="006948B4"/>
    <w:rsid w:val="00695445"/>
    <w:rsid w:val="006A1E4D"/>
    <w:rsid w:val="006A233C"/>
    <w:rsid w:val="006A4A33"/>
    <w:rsid w:val="006B0F44"/>
    <w:rsid w:val="006B1057"/>
    <w:rsid w:val="006B34B9"/>
    <w:rsid w:val="006B5702"/>
    <w:rsid w:val="006B6644"/>
    <w:rsid w:val="006B6C00"/>
    <w:rsid w:val="006C0B4D"/>
    <w:rsid w:val="006C47DD"/>
    <w:rsid w:val="006D0AA4"/>
    <w:rsid w:val="006D78DB"/>
    <w:rsid w:val="006E0CD4"/>
    <w:rsid w:val="006E2700"/>
    <w:rsid w:val="006E4209"/>
    <w:rsid w:val="006E5C82"/>
    <w:rsid w:val="006F2033"/>
    <w:rsid w:val="006F58D5"/>
    <w:rsid w:val="00700DCD"/>
    <w:rsid w:val="007041E2"/>
    <w:rsid w:val="0070421E"/>
    <w:rsid w:val="0070594E"/>
    <w:rsid w:val="00705CEC"/>
    <w:rsid w:val="00706004"/>
    <w:rsid w:val="0070630B"/>
    <w:rsid w:val="00706A2E"/>
    <w:rsid w:val="00712F3D"/>
    <w:rsid w:val="007132FE"/>
    <w:rsid w:val="00713302"/>
    <w:rsid w:val="007133C6"/>
    <w:rsid w:val="00715636"/>
    <w:rsid w:val="00716659"/>
    <w:rsid w:val="00720219"/>
    <w:rsid w:val="00723F62"/>
    <w:rsid w:val="00724B87"/>
    <w:rsid w:val="007256FB"/>
    <w:rsid w:val="00726426"/>
    <w:rsid w:val="00726CF5"/>
    <w:rsid w:val="00730D23"/>
    <w:rsid w:val="007410CE"/>
    <w:rsid w:val="0074139B"/>
    <w:rsid w:val="00743E89"/>
    <w:rsid w:val="00744EFE"/>
    <w:rsid w:val="0074665D"/>
    <w:rsid w:val="00746A5B"/>
    <w:rsid w:val="00750DD5"/>
    <w:rsid w:val="007512D0"/>
    <w:rsid w:val="00751C6A"/>
    <w:rsid w:val="0075357D"/>
    <w:rsid w:val="00760325"/>
    <w:rsid w:val="007615D5"/>
    <w:rsid w:val="007648EF"/>
    <w:rsid w:val="007727B8"/>
    <w:rsid w:val="00774FF6"/>
    <w:rsid w:val="00776B28"/>
    <w:rsid w:val="0078066A"/>
    <w:rsid w:val="0078148E"/>
    <w:rsid w:val="00787CBB"/>
    <w:rsid w:val="0079080E"/>
    <w:rsid w:val="0079182A"/>
    <w:rsid w:val="00792863"/>
    <w:rsid w:val="0079397C"/>
    <w:rsid w:val="00795DAC"/>
    <w:rsid w:val="007A054B"/>
    <w:rsid w:val="007A28DE"/>
    <w:rsid w:val="007A44CA"/>
    <w:rsid w:val="007A5476"/>
    <w:rsid w:val="007A5BDE"/>
    <w:rsid w:val="007A5C83"/>
    <w:rsid w:val="007A6854"/>
    <w:rsid w:val="007A6C1D"/>
    <w:rsid w:val="007A76EE"/>
    <w:rsid w:val="007B155D"/>
    <w:rsid w:val="007B4064"/>
    <w:rsid w:val="007B5F63"/>
    <w:rsid w:val="007B62B6"/>
    <w:rsid w:val="007B65DA"/>
    <w:rsid w:val="007C235F"/>
    <w:rsid w:val="007C549B"/>
    <w:rsid w:val="007C69A3"/>
    <w:rsid w:val="007D1172"/>
    <w:rsid w:val="007D2203"/>
    <w:rsid w:val="007D2516"/>
    <w:rsid w:val="007D2C10"/>
    <w:rsid w:val="007D3981"/>
    <w:rsid w:val="007D404A"/>
    <w:rsid w:val="007D46B2"/>
    <w:rsid w:val="007D555C"/>
    <w:rsid w:val="007D59ED"/>
    <w:rsid w:val="007D7BE1"/>
    <w:rsid w:val="007D7FF0"/>
    <w:rsid w:val="007E1F68"/>
    <w:rsid w:val="007E6325"/>
    <w:rsid w:val="007E6C11"/>
    <w:rsid w:val="007E6C73"/>
    <w:rsid w:val="007E786C"/>
    <w:rsid w:val="007F1428"/>
    <w:rsid w:val="007F2A94"/>
    <w:rsid w:val="007F713D"/>
    <w:rsid w:val="00803FB6"/>
    <w:rsid w:val="00804EDF"/>
    <w:rsid w:val="00807996"/>
    <w:rsid w:val="0081080E"/>
    <w:rsid w:val="008122DC"/>
    <w:rsid w:val="00814958"/>
    <w:rsid w:val="0081643D"/>
    <w:rsid w:val="00821669"/>
    <w:rsid w:val="0082257D"/>
    <w:rsid w:val="008226F4"/>
    <w:rsid w:val="00822E7C"/>
    <w:rsid w:val="00823207"/>
    <w:rsid w:val="00823C33"/>
    <w:rsid w:val="0082590C"/>
    <w:rsid w:val="00826241"/>
    <w:rsid w:val="008264F3"/>
    <w:rsid w:val="008272BD"/>
    <w:rsid w:val="00827B7E"/>
    <w:rsid w:val="00831FF7"/>
    <w:rsid w:val="00836B80"/>
    <w:rsid w:val="008424A8"/>
    <w:rsid w:val="00842903"/>
    <w:rsid w:val="00845923"/>
    <w:rsid w:val="00847326"/>
    <w:rsid w:val="008474B0"/>
    <w:rsid w:val="00851E1F"/>
    <w:rsid w:val="0085325D"/>
    <w:rsid w:val="00855E49"/>
    <w:rsid w:val="00855EBC"/>
    <w:rsid w:val="0085770E"/>
    <w:rsid w:val="0086142C"/>
    <w:rsid w:val="00861AFD"/>
    <w:rsid w:val="00861D8A"/>
    <w:rsid w:val="0086330A"/>
    <w:rsid w:val="0086708F"/>
    <w:rsid w:val="00871E89"/>
    <w:rsid w:val="00880C15"/>
    <w:rsid w:val="00881E62"/>
    <w:rsid w:val="00881E65"/>
    <w:rsid w:val="008843C9"/>
    <w:rsid w:val="0088632A"/>
    <w:rsid w:val="00887FD5"/>
    <w:rsid w:val="008906C4"/>
    <w:rsid w:val="00890CCB"/>
    <w:rsid w:val="00891AF9"/>
    <w:rsid w:val="00892E02"/>
    <w:rsid w:val="00897055"/>
    <w:rsid w:val="008A0A5E"/>
    <w:rsid w:val="008A68BA"/>
    <w:rsid w:val="008A722D"/>
    <w:rsid w:val="008B0715"/>
    <w:rsid w:val="008B099F"/>
    <w:rsid w:val="008B1384"/>
    <w:rsid w:val="008B1BB6"/>
    <w:rsid w:val="008B2D6A"/>
    <w:rsid w:val="008B39D0"/>
    <w:rsid w:val="008B3BDB"/>
    <w:rsid w:val="008C14A9"/>
    <w:rsid w:val="008C2F7F"/>
    <w:rsid w:val="008C3C05"/>
    <w:rsid w:val="008C41A1"/>
    <w:rsid w:val="008C4AFF"/>
    <w:rsid w:val="008C7321"/>
    <w:rsid w:val="008D2022"/>
    <w:rsid w:val="008D2943"/>
    <w:rsid w:val="008D2F23"/>
    <w:rsid w:val="008D3822"/>
    <w:rsid w:val="008D45AE"/>
    <w:rsid w:val="008D667B"/>
    <w:rsid w:val="008D6C3D"/>
    <w:rsid w:val="008E3CBD"/>
    <w:rsid w:val="008E3E28"/>
    <w:rsid w:val="008E425F"/>
    <w:rsid w:val="008F08B5"/>
    <w:rsid w:val="008F182F"/>
    <w:rsid w:val="008F1903"/>
    <w:rsid w:val="008F1B0F"/>
    <w:rsid w:val="008F43BE"/>
    <w:rsid w:val="008F71F1"/>
    <w:rsid w:val="00900A93"/>
    <w:rsid w:val="0090498E"/>
    <w:rsid w:val="00911D16"/>
    <w:rsid w:val="00913899"/>
    <w:rsid w:val="009209A6"/>
    <w:rsid w:val="00921B05"/>
    <w:rsid w:val="009228EB"/>
    <w:rsid w:val="009252DB"/>
    <w:rsid w:val="00932142"/>
    <w:rsid w:val="0093303D"/>
    <w:rsid w:val="00935489"/>
    <w:rsid w:val="009378C5"/>
    <w:rsid w:val="0094247D"/>
    <w:rsid w:val="00943B97"/>
    <w:rsid w:val="009442FF"/>
    <w:rsid w:val="0094666F"/>
    <w:rsid w:val="00947F51"/>
    <w:rsid w:val="009517BC"/>
    <w:rsid w:val="00952A34"/>
    <w:rsid w:val="00952F3B"/>
    <w:rsid w:val="00953B5E"/>
    <w:rsid w:val="00955157"/>
    <w:rsid w:val="00957346"/>
    <w:rsid w:val="0096010D"/>
    <w:rsid w:val="009610BE"/>
    <w:rsid w:val="00962117"/>
    <w:rsid w:val="0097394B"/>
    <w:rsid w:val="00973A8D"/>
    <w:rsid w:val="00973DFF"/>
    <w:rsid w:val="00975832"/>
    <w:rsid w:val="009762EA"/>
    <w:rsid w:val="00984639"/>
    <w:rsid w:val="0098484B"/>
    <w:rsid w:val="00990C69"/>
    <w:rsid w:val="00997975"/>
    <w:rsid w:val="009A015E"/>
    <w:rsid w:val="009A0285"/>
    <w:rsid w:val="009A08E5"/>
    <w:rsid w:val="009A3D1F"/>
    <w:rsid w:val="009A4CD2"/>
    <w:rsid w:val="009A575D"/>
    <w:rsid w:val="009B4E5D"/>
    <w:rsid w:val="009B5B6C"/>
    <w:rsid w:val="009B754B"/>
    <w:rsid w:val="009B7702"/>
    <w:rsid w:val="009C0362"/>
    <w:rsid w:val="009C6979"/>
    <w:rsid w:val="009D3938"/>
    <w:rsid w:val="009D3F85"/>
    <w:rsid w:val="009D692A"/>
    <w:rsid w:val="009E045E"/>
    <w:rsid w:val="009E0E04"/>
    <w:rsid w:val="009E44CC"/>
    <w:rsid w:val="009F0FEC"/>
    <w:rsid w:val="009F643D"/>
    <w:rsid w:val="00A00914"/>
    <w:rsid w:val="00A02AA9"/>
    <w:rsid w:val="00A02FED"/>
    <w:rsid w:val="00A03099"/>
    <w:rsid w:val="00A04379"/>
    <w:rsid w:val="00A058F3"/>
    <w:rsid w:val="00A11F88"/>
    <w:rsid w:val="00A16E68"/>
    <w:rsid w:val="00A20C78"/>
    <w:rsid w:val="00A21311"/>
    <w:rsid w:val="00A224F9"/>
    <w:rsid w:val="00A228FA"/>
    <w:rsid w:val="00A30D30"/>
    <w:rsid w:val="00A31F47"/>
    <w:rsid w:val="00A343D4"/>
    <w:rsid w:val="00A34CBA"/>
    <w:rsid w:val="00A34E0C"/>
    <w:rsid w:val="00A35185"/>
    <w:rsid w:val="00A36A18"/>
    <w:rsid w:val="00A425C4"/>
    <w:rsid w:val="00A43441"/>
    <w:rsid w:val="00A47ED6"/>
    <w:rsid w:val="00A50985"/>
    <w:rsid w:val="00A55D9F"/>
    <w:rsid w:val="00A56566"/>
    <w:rsid w:val="00A5723B"/>
    <w:rsid w:val="00A646CF"/>
    <w:rsid w:val="00A64845"/>
    <w:rsid w:val="00A66AE7"/>
    <w:rsid w:val="00A66FAD"/>
    <w:rsid w:val="00A709BC"/>
    <w:rsid w:val="00A72359"/>
    <w:rsid w:val="00A751A1"/>
    <w:rsid w:val="00A75311"/>
    <w:rsid w:val="00A80F1F"/>
    <w:rsid w:val="00A80F7F"/>
    <w:rsid w:val="00A81D24"/>
    <w:rsid w:val="00A87D99"/>
    <w:rsid w:val="00A9075C"/>
    <w:rsid w:val="00A92DD1"/>
    <w:rsid w:val="00A93F56"/>
    <w:rsid w:val="00AA0938"/>
    <w:rsid w:val="00AA1ECF"/>
    <w:rsid w:val="00AA45CF"/>
    <w:rsid w:val="00AA5CE5"/>
    <w:rsid w:val="00AB0D3A"/>
    <w:rsid w:val="00AB1D5E"/>
    <w:rsid w:val="00AB3553"/>
    <w:rsid w:val="00AB6CD8"/>
    <w:rsid w:val="00AB77AA"/>
    <w:rsid w:val="00AC576C"/>
    <w:rsid w:val="00AD4635"/>
    <w:rsid w:val="00AD4967"/>
    <w:rsid w:val="00AD5349"/>
    <w:rsid w:val="00AD5B5D"/>
    <w:rsid w:val="00AD735B"/>
    <w:rsid w:val="00AE1992"/>
    <w:rsid w:val="00AE3CF8"/>
    <w:rsid w:val="00AE4C38"/>
    <w:rsid w:val="00AE4DDE"/>
    <w:rsid w:val="00AE6DEF"/>
    <w:rsid w:val="00AE7446"/>
    <w:rsid w:val="00AF0713"/>
    <w:rsid w:val="00AF0B3B"/>
    <w:rsid w:val="00AF1C36"/>
    <w:rsid w:val="00AF24F8"/>
    <w:rsid w:val="00AF52A3"/>
    <w:rsid w:val="00AF64BC"/>
    <w:rsid w:val="00AF6D5F"/>
    <w:rsid w:val="00B0052D"/>
    <w:rsid w:val="00B011E2"/>
    <w:rsid w:val="00B02B5D"/>
    <w:rsid w:val="00B03AD4"/>
    <w:rsid w:val="00B07D8E"/>
    <w:rsid w:val="00B10CE6"/>
    <w:rsid w:val="00B13854"/>
    <w:rsid w:val="00B15250"/>
    <w:rsid w:val="00B15EE9"/>
    <w:rsid w:val="00B23B9C"/>
    <w:rsid w:val="00B3024D"/>
    <w:rsid w:val="00B31985"/>
    <w:rsid w:val="00B31C08"/>
    <w:rsid w:val="00B360C0"/>
    <w:rsid w:val="00B37167"/>
    <w:rsid w:val="00B415C3"/>
    <w:rsid w:val="00B41CAF"/>
    <w:rsid w:val="00B446A7"/>
    <w:rsid w:val="00B5184D"/>
    <w:rsid w:val="00B51D3C"/>
    <w:rsid w:val="00B53B44"/>
    <w:rsid w:val="00B6011C"/>
    <w:rsid w:val="00B6131A"/>
    <w:rsid w:val="00B6519B"/>
    <w:rsid w:val="00B66640"/>
    <w:rsid w:val="00B673AE"/>
    <w:rsid w:val="00B6740F"/>
    <w:rsid w:val="00B7012B"/>
    <w:rsid w:val="00B70485"/>
    <w:rsid w:val="00B70B08"/>
    <w:rsid w:val="00B77AE2"/>
    <w:rsid w:val="00B83912"/>
    <w:rsid w:val="00B83D72"/>
    <w:rsid w:val="00B85AD9"/>
    <w:rsid w:val="00B85BE6"/>
    <w:rsid w:val="00B86442"/>
    <w:rsid w:val="00B933B9"/>
    <w:rsid w:val="00B93B8B"/>
    <w:rsid w:val="00B95C3B"/>
    <w:rsid w:val="00B96DF8"/>
    <w:rsid w:val="00BA04A5"/>
    <w:rsid w:val="00BA3B0D"/>
    <w:rsid w:val="00BA4265"/>
    <w:rsid w:val="00BA7546"/>
    <w:rsid w:val="00BA767A"/>
    <w:rsid w:val="00BB0B59"/>
    <w:rsid w:val="00BB1D74"/>
    <w:rsid w:val="00BB2725"/>
    <w:rsid w:val="00BB53F8"/>
    <w:rsid w:val="00BB6628"/>
    <w:rsid w:val="00BC126E"/>
    <w:rsid w:val="00BC1966"/>
    <w:rsid w:val="00BC1B77"/>
    <w:rsid w:val="00BC32B9"/>
    <w:rsid w:val="00BC35CC"/>
    <w:rsid w:val="00BC36D7"/>
    <w:rsid w:val="00BC4C1A"/>
    <w:rsid w:val="00BC5600"/>
    <w:rsid w:val="00BD2232"/>
    <w:rsid w:val="00BD2F5B"/>
    <w:rsid w:val="00BD727F"/>
    <w:rsid w:val="00BE2594"/>
    <w:rsid w:val="00BF0325"/>
    <w:rsid w:val="00BF7603"/>
    <w:rsid w:val="00C045B4"/>
    <w:rsid w:val="00C06005"/>
    <w:rsid w:val="00C06A53"/>
    <w:rsid w:val="00C07622"/>
    <w:rsid w:val="00C10723"/>
    <w:rsid w:val="00C1153F"/>
    <w:rsid w:val="00C11994"/>
    <w:rsid w:val="00C14E9E"/>
    <w:rsid w:val="00C15973"/>
    <w:rsid w:val="00C2290E"/>
    <w:rsid w:val="00C25479"/>
    <w:rsid w:val="00C25915"/>
    <w:rsid w:val="00C269E3"/>
    <w:rsid w:val="00C26ED8"/>
    <w:rsid w:val="00C31E25"/>
    <w:rsid w:val="00C329B7"/>
    <w:rsid w:val="00C32B5F"/>
    <w:rsid w:val="00C35738"/>
    <w:rsid w:val="00C3684B"/>
    <w:rsid w:val="00C40737"/>
    <w:rsid w:val="00C46231"/>
    <w:rsid w:val="00C51132"/>
    <w:rsid w:val="00C52528"/>
    <w:rsid w:val="00C57930"/>
    <w:rsid w:val="00C579EA"/>
    <w:rsid w:val="00C57CD3"/>
    <w:rsid w:val="00C6217F"/>
    <w:rsid w:val="00C635C6"/>
    <w:rsid w:val="00C659DD"/>
    <w:rsid w:val="00C70FE5"/>
    <w:rsid w:val="00C7111A"/>
    <w:rsid w:val="00C7192D"/>
    <w:rsid w:val="00C732B1"/>
    <w:rsid w:val="00C73EE0"/>
    <w:rsid w:val="00C7676A"/>
    <w:rsid w:val="00C8284F"/>
    <w:rsid w:val="00C851E3"/>
    <w:rsid w:val="00C857EF"/>
    <w:rsid w:val="00C86438"/>
    <w:rsid w:val="00C8718C"/>
    <w:rsid w:val="00C928A3"/>
    <w:rsid w:val="00C9576B"/>
    <w:rsid w:val="00C9593B"/>
    <w:rsid w:val="00C960ED"/>
    <w:rsid w:val="00CA0F87"/>
    <w:rsid w:val="00CA2525"/>
    <w:rsid w:val="00CA4237"/>
    <w:rsid w:val="00CB1B10"/>
    <w:rsid w:val="00CC0A22"/>
    <w:rsid w:val="00CC153D"/>
    <w:rsid w:val="00CC2CA2"/>
    <w:rsid w:val="00CC392B"/>
    <w:rsid w:val="00CC4B24"/>
    <w:rsid w:val="00CC5DB1"/>
    <w:rsid w:val="00CE2B3B"/>
    <w:rsid w:val="00CE3D58"/>
    <w:rsid w:val="00CE61C3"/>
    <w:rsid w:val="00CE7D92"/>
    <w:rsid w:val="00CF2315"/>
    <w:rsid w:val="00CF3C63"/>
    <w:rsid w:val="00CF4623"/>
    <w:rsid w:val="00CF4B79"/>
    <w:rsid w:val="00D01761"/>
    <w:rsid w:val="00D034AC"/>
    <w:rsid w:val="00D16912"/>
    <w:rsid w:val="00D16D22"/>
    <w:rsid w:val="00D263E2"/>
    <w:rsid w:val="00D2652E"/>
    <w:rsid w:val="00D26CAA"/>
    <w:rsid w:val="00D26F84"/>
    <w:rsid w:val="00D26FCD"/>
    <w:rsid w:val="00D30DE3"/>
    <w:rsid w:val="00D31072"/>
    <w:rsid w:val="00D32D05"/>
    <w:rsid w:val="00D33EA2"/>
    <w:rsid w:val="00D36B10"/>
    <w:rsid w:val="00D37957"/>
    <w:rsid w:val="00D4072B"/>
    <w:rsid w:val="00D4202F"/>
    <w:rsid w:val="00D50AAB"/>
    <w:rsid w:val="00D520E7"/>
    <w:rsid w:val="00D546D2"/>
    <w:rsid w:val="00D73F0C"/>
    <w:rsid w:val="00D76BA6"/>
    <w:rsid w:val="00D80127"/>
    <w:rsid w:val="00D81108"/>
    <w:rsid w:val="00D819B1"/>
    <w:rsid w:val="00D82B3E"/>
    <w:rsid w:val="00D83782"/>
    <w:rsid w:val="00D86965"/>
    <w:rsid w:val="00D92038"/>
    <w:rsid w:val="00D950AA"/>
    <w:rsid w:val="00D97F06"/>
    <w:rsid w:val="00DA0268"/>
    <w:rsid w:val="00DA54EF"/>
    <w:rsid w:val="00DA728E"/>
    <w:rsid w:val="00DB5DC9"/>
    <w:rsid w:val="00DC2893"/>
    <w:rsid w:val="00DC3326"/>
    <w:rsid w:val="00DC35FC"/>
    <w:rsid w:val="00DC629A"/>
    <w:rsid w:val="00DD47AF"/>
    <w:rsid w:val="00DD4E00"/>
    <w:rsid w:val="00DD5414"/>
    <w:rsid w:val="00DD5BE2"/>
    <w:rsid w:val="00DD7900"/>
    <w:rsid w:val="00DE067F"/>
    <w:rsid w:val="00DE257A"/>
    <w:rsid w:val="00DE268E"/>
    <w:rsid w:val="00DE3504"/>
    <w:rsid w:val="00DE3E92"/>
    <w:rsid w:val="00DF55BD"/>
    <w:rsid w:val="00DF7282"/>
    <w:rsid w:val="00DF73D5"/>
    <w:rsid w:val="00E032EA"/>
    <w:rsid w:val="00E036B7"/>
    <w:rsid w:val="00E102B7"/>
    <w:rsid w:val="00E10611"/>
    <w:rsid w:val="00E11008"/>
    <w:rsid w:val="00E1313C"/>
    <w:rsid w:val="00E1503D"/>
    <w:rsid w:val="00E221C1"/>
    <w:rsid w:val="00E23C3D"/>
    <w:rsid w:val="00E23F53"/>
    <w:rsid w:val="00E24500"/>
    <w:rsid w:val="00E27D6E"/>
    <w:rsid w:val="00E27E45"/>
    <w:rsid w:val="00E27FA8"/>
    <w:rsid w:val="00E3125A"/>
    <w:rsid w:val="00E335F6"/>
    <w:rsid w:val="00E34434"/>
    <w:rsid w:val="00E34C15"/>
    <w:rsid w:val="00E3528D"/>
    <w:rsid w:val="00E360E1"/>
    <w:rsid w:val="00E402BF"/>
    <w:rsid w:val="00E40E20"/>
    <w:rsid w:val="00E43403"/>
    <w:rsid w:val="00E43E08"/>
    <w:rsid w:val="00E5385E"/>
    <w:rsid w:val="00E54609"/>
    <w:rsid w:val="00E551AD"/>
    <w:rsid w:val="00E5555B"/>
    <w:rsid w:val="00E5578C"/>
    <w:rsid w:val="00E56FE1"/>
    <w:rsid w:val="00E57F66"/>
    <w:rsid w:val="00E604D4"/>
    <w:rsid w:val="00E61F09"/>
    <w:rsid w:val="00E6253F"/>
    <w:rsid w:val="00E72A9A"/>
    <w:rsid w:val="00E7341F"/>
    <w:rsid w:val="00E73EFE"/>
    <w:rsid w:val="00E7468B"/>
    <w:rsid w:val="00E758AF"/>
    <w:rsid w:val="00E7688D"/>
    <w:rsid w:val="00E77410"/>
    <w:rsid w:val="00E8220D"/>
    <w:rsid w:val="00E853E5"/>
    <w:rsid w:val="00E8556C"/>
    <w:rsid w:val="00E94091"/>
    <w:rsid w:val="00E954BE"/>
    <w:rsid w:val="00E972EC"/>
    <w:rsid w:val="00E979DA"/>
    <w:rsid w:val="00E97E28"/>
    <w:rsid w:val="00EA773C"/>
    <w:rsid w:val="00EB0440"/>
    <w:rsid w:val="00EB11CE"/>
    <w:rsid w:val="00EB5E78"/>
    <w:rsid w:val="00EB71C3"/>
    <w:rsid w:val="00EC3752"/>
    <w:rsid w:val="00EE3152"/>
    <w:rsid w:val="00EE5A19"/>
    <w:rsid w:val="00EF0140"/>
    <w:rsid w:val="00EF072E"/>
    <w:rsid w:val="00EF3B2E"/>
    <w:rsid w:val="00EF47A7"/>
    <w:rsid w:val="00EF5B7B"/>
    <w:rsid w:val="00F02E56"/>
    <w:rsid w:val="00F042E7"/>
    <w:rsid w:val="00F06D0C"/>
    <w:rsid w:val="00F10887"/>
    <w:rsid w:val="00F121F9"/>
    <w:rsid w:val="00F12AA6"/>
    <w:rsid w:val="00F13AED"/>
    <w:rsid w:val="00F151D5"/>
    <w:rsid w:val="00F174A2"/>
    <w:rsid w:val="00F208D8"/>
    <w:rsid w:val="00F2157D"/>
    <w:rsid w:val="00F21BE7"/>
    <w:rsid w:val="00F24461"/>
    <w:rsid w:val="00F26B36"/>
    <w:rsid w:val="00F323C1"/>
    <w:rsid w:val="00F331C0"/>
    <w:rsid w:val="00F36E71"/>
    <w:rsid w:val="00F37E9E"/>
    <w:rsid w:val="00F42491"/>
    <w:rsid w:val="00F4598A"/>
    <w:rsid w:val="00F4729E"/>
    <w:rsid w:val="00F53E6E"/>
    <w:rsid w:val="00F5542D"/>
    <w:rsid w:val="00F55C0C"/>
    <w:rsid w:val="00F600F2"/>
    <w:rsid w:val="00F61057"/>
    <w:rsid w:val="00F639B0"/>
    <w:rsid w:val="00F65351"/>
    <w:rsid w:val="00F6582A"/>
    <w:rsid w:val="00F66172"/>
    <w:rsid w:val="00F663FA"/>
    <w:rsid w:val="00F77D2A"/>
    <w:rsid w:val="00F8069A"/>
    <w:rsid w:val="00F8422C"/>
    <w:rsid w:val="00F852BF"/>
    <w:rsid w:val="00F85AB5"/>
    <w:rsid w:val="00F90CA1"/>
    <w:rsid w:val="00F91E4A"/>
    <w:rsid w:val="00F92F8A"/>
    <w:rsid w:val="00F94A1E"/>
    <w:rsid w:val="00F959FE"/>
    <w:rsid w:val="00F979C4"/>
    <w:rsid w:val="00F97DA2"/>
    <w:rsid w:val="00FA0AF1"/>
    <w:rsid w:val="00FA2E0B"/>
    <w:rsid w:val="00FA60A2"/>
    <w:rsid w:val="00FA7C82"/>
    <w:rsid w:val="00FB208D"/>
    <w:rsid w:val="00FB3B04"/>
    <w:rsid w:val="00FB3C49"/>
    <w:rsid w:val="00FB44EE"/>
    <w:rsid w:val="00FB4FF9"/>
    <w:rsid w:val="00FB5A09"/>
    <w:rsid w:val="00FB7A29"/>
    <w:rsid w:val="00FC3D7A"/>
    <w:rsid w:val="00FC5A3D"/>
    <w:rsid w:val="00FD16DE"/>
    <w:rsid w:val="00FD2BFC"/>
    <w:rsid w:val="00FD2C76"/>
    <w:rsid w:val="00FD3649"/>
    <w:rsid w:val="00FD4821"/>
    <w:rsid w:val="00FD670C"/>
    <w:rsid w:val="00FE379A"/>
    <w:rsid w:val="00FF1013"/>
    <w:rsid w:val="00FF12F4"/>
    <w:rsid w:val="00FF3076"/>
    <w:rsid w:val="00FF3ADE"/>
    <w:rsid w:val="00FF486A"/>
    <w:rsid w:val="00FF54C3"/>
    <w:rsid w:val="00FF608F"/>
    <w:rsid w:val="00FF64D5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EF960B"/>
  <w15:docId w15:val="{0170F534-0CE8-4879-8301-4ECD3767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13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231871"/>
    <w:pPr>
      <w:numPr>
        <w:numId w:val="9"/>
      </w:numPr>
      <w:tabs>
        <w:tab w:val="left" w:pos="440"/>
        <w:tab w:val="right" w:leader="dot" w:pos="8494"/>
      </w:tabs>
      <w:spacing w:after="100" w:line="480" w:lineRule="auto"/>
      <w:jc w:val="both"/>
    </w:pPr>
    <w:rPr>
      <w:rFonts w:ascii="Times New Roman" w:hAnsi="Times New Roman" w:cs="Times New Roman"/>
      <w:b/>
      <w:i/>
      <w:iCs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0A660A"/>
    <w:pPr>
      <w:jc w:val="both"/>
    </w:pPr>
    <w:rPr>
      <w:rFonts w:ascii="Times New Roman" w:hAnsi="Times New Roman"/>
      <w:b/>
      <w:bCs/>
      <w:i/>
      <w:iCs/>
      <w:sz w:val="24"/>
      <w:szCs w:val="24"/>
      <w:lang w:val="pt-BR"/>
    </w:rPr>
  </w:style>
  <w:style w:type="character" w:customStyle="1" w:styleId="CommentsChar">
    <w:name w:val="Comments Char"/>
    <w:basedOn w:val="Fontepargpadro"/>
    <w:link w:val="Comments"/>
    <w:rsid w:val="00BC1966"/>
    <w:rPr>
      <w:rFonts w:ascii="Times New Roman" w:eastAsia="Times" w:hAnsi="Times New Roman" w:cs="Times New Roman"/>
      <w:b/>
      <w:bCs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E6C2A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E6529"/>
    <w:rPr>
      <w:color w:val="800080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187B11"/>
  </w:style>
  <w:style w:type="paragraph" w:styleId="SemEspaamento">
    <w:name w:val="No Spacing"/>
    <w:uiPriority w:val="1"/>
    <w:qFormat/>
    <w:rsid w:val="00682FD3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926D4-95F1-4562-9E8F-79335870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58</TotalTime>
  <Pages>5</Pages>
  <Words>1047</Words>
  <Characters>5659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6693</CharactersWithSpaces>
  <SharedDoc>false</SharedDoc>
  <HyperlinkBase/>
  <HLinks>
    <vt:vector size="90" baseType="variant"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_Toc66124446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_Toc66124445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_Toc66124444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_Toc66124443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_Toc66124442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_Toc66124441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_Toc66124440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_Toc66124439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_Toc66124438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_Toc66124437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_Toc66124436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_Toc66124435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_Toc66124434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_Toc66124433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_Toc66124432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LUIZ HENRIQUE OLIVEIRA NARDI</cp:lastModifiedBy>
  <cp:revision>14</cp:revision>
  <dcterms:created xsi:type="dcterms:W3CDTF">2021-04-16T22:30:00Z</dcterms:created>
  <dcterms:modified xsi:type="dcterms:W3CDTF">2021-04-19T20:20:00Z</dcterms:modified>
</cp:coreProperties>
</file>